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D73" w:rsidRDefault="00857D73" w:rsidP="00871AF2">
      <w:r>
        <w:fldChar w:fldCharType="begin"/>
      </w:r>
      <w:r>
        <w:instrText xml:space="preserve"> HYPERLINK "</w:instrText>
      </w:r>
      <w:r w:rsidRPr="00857D73">
        <w:instrText>https://quizlet.com/321625051/whizlabs-practice-test-1-flash-cards/</w:instrText>
      </w:r>
      <w:r>
        <w:instrText xml:space="preserve">" </w:instrText>
      </w:r>
      <w:r>
        <w:fldChar w:fldCharType="separate"/>
      </w:r>
      <w:r w:rsidRPr="003D4B82">
        <w:rPr>
          <w:rStyle w:val="Hyperlink"/>
        </w:rPr>
        <w:t>https://quizlet.com/321625051/whizlabs-practice-test-1-flash-cards/</w:t>
      </w:r>
      <w:r>
        <w:fldChar w:fldCharType="end"/>
      </w:r>
    </w:p>
    <w:p w:rsidR="00857D73" w:rsidRDefault="00857D73" w:rsidP="00871AF2"/>
    <w:p w:rsidR="00857D73" w:rsidRDefault="00857D73" w:rsidP="00871AF2"/>
    <w:p w:rsidR="00857D73" w:rsidRDefault="00857D73" w:rsidP="00871AF2"/>
    <w:p w:rsidR="00857D73" w:rsidRDefault="00857D73" w:rsidP="00871AF2">
      <w:bookmarkStart w:id="0" w:name="_GoBack"/>
      <w:bookmarkEnd w:id="0"/>
    </w:p>
    <w:p w:rsidR="00857D73" w:rsidRDefault="00857D73" w:rsidP="00871AF2"/>
    <w:p w:rsidR="00857D73" w:rsidRDefault="00857D73" w:rsidP="00871AF2"/>
    <w:p w:rsidR="00857D73" w:rsidRDefault="00857D73" w:rsidP="00871AF2"/>
    <w:p w:rsidR="00857D73" w:rsidRDefault="00857D73" w:rsidP="00871AF2"/>
    <w:p w:rsidR="00857D73" w:rsidRDefault="00857D73" w:rsidP="00871AF2"/>
    <w:p w:rsidR="00871AF2" w:rsidRDefault="00871AF2" w:rsidP="00857D73">
      <w:pPr>
        <w:pStyle w:val="ListParagraph"/>
        <w:numPr>
          <w:ilvl w:val="0"/>
          <w:numId w:val="1"/>
        </w:numPr>
      </w:pPr>
      <w:r>
        <w:t>A retailer exports data from its transactional databases daily into an S3 bucket. The retailer’s data warehousing team wants to import that data into an existing Amazon Redshift cluster in their VPC. Corporate security policy mandates that this data can only be transported within a VPC.</w:t>
      </w:r>
    </w:p>
    <w:p w:rsidR="00871AF2" w:rsidRDefault="00871AF2" w:rsidP="00871AF2"/>
    <w:p w:rsidR="00871AF2" w:rsidRDefault="00871AF2" w:rsidP="00871AF2">
      <w:r>
        <w:t>What combination of the following steps will satisfy the security policy? (Select TWO.)</w:t>
      </w:r>
    </w:p>
    <w:p w:rsidR="00871AF2" w:rsidRDefault="00871AF2" w:rsidP="00871AF2"/>
    <w:p w:rsidR="00871AF2" w:rsidRDefault="00871AF2" w:rsidP="00871AF2">
      <w:r>
        <w:t>A. Enable Amazon Redshift Enhanced VPC routing</w:t>
      </w:r>
    </w:p>
    <w:p w:rsidR="00871AF2" w:rsidRDefault="00871AF2" w:rsidP="00871AF2"/>
    <w:p w:rsidR="00871AF2" w:rsidRDefault="00871AF2" w:rsidP="00871AF2">
      <w:r>
        <w:t>B. Create a cluster Security Group to allow the Amazon Redshift cluster to access Amazon S3</w:t>
      </w:r>
    </w:p>
    <w:p w:rsidR="00871AF2" w:rsidRDefault="00871AF2" w:rsidP="00871AF2"/>
    <w:p w:rsidR="00871AF2" w:rsidRDefault="00871AF2" w:rsidP="00871AF2">
      <w:r>
        <w:t>C. Create a NAT gateway in a public subnet to allow the Amazon Redshift cluster to access Amazon S3</w:t>
      </w:r>
    </w:p>
    <w:p w:rsidR="00871AF2" w:rsidRDefault="00871AF2" w:rsidP="00871AF2"/>
    <w:p w:rsidR="00871AF2" w:rsidRPr="00871AF2" w:rsidRDefault="00871AF2" w:rsidP="00871AF2">
      <w:pPr>
        <w:rPr>
          <w:b/>
        </w:rPr>
      </w:pPr>
      <w:r w:rsidRPr="00871AF2">
        <w:rPr>
          <w:b/>
        </w:rPr>
        <w:t>D. Create and configure an Amazon S3 VPC endpoint</w:t>
      </w:r>
    </w:p>
    <w:p w:rsidR="00871AF2" w:rsidRDefault="00871AF2" w:rsidP="00871AF2"/>
    <w:p w:rsidR="006D69C2" w:rsidRDefault="00871AF2" w:rsidP="00871AF2">
      <w:r>
        <w:t>E. Setup a NAT gateway in a private subnet to allow the Amazon Redshift cluster to access Amazon S3</w:t>
      </w:r>
    </w:p>
    <w:p w:rsidR="00871AF2" w:rsidRDefault="00871AF2" w:rsidP="00871AF2"/>
    <w:p w:rsidR="00871AF2" w:rsidRDefault="00871AF2" w:rsidP="00871AF2"/>
    <w:p w:rsidR="00871AF2" w:rsidRDefault="00871AF2" w:rsidP="00871AF2"/>
    <w:p w:rsidR="00871AF2" w:rsidRDefault="00871AF2" w:rsidP="00871AF2"/>
    <w:p w:rsidR="00871AF2" w:rsidRDefault="00871AF2" w:rsidP="00871AF2">
      <w:pPr>
        <w:pStyle w:val="ListParagraph"/>
        <w:numPr>
          <w:ilvl w:val="0"/>
          <w:numId w:val="1"/>
        </w:numPr>
      </w:pPr>
      <w:r>
        <w:t>A company hosts a popular web application that connects to an Amazon RDS MySQL DB instance running in a private VPC subnet that</w:t>
      </w:r>
    </w:p>
    <w:p w:rsidR="00871AF2" w:rsidRDefault="00871AF2" w:rsidP="00871AF2"/>
    <w:p w:rsidR="00871AF2" w:rsidRDefault="00871AF2" w:rsidP="00871AF2">
      <w:proofErr w:type="gramStart"/>
      <w:r>
        <w:t>was</w:t>
      </w:r>
      <w:proofErr w:type="gramEnd"/>
      <w:r>
        <w:t xml:space="preserve"> created with default ACL settings. The web servers must be accessible only to customers on an SSL connection. The database</w:t>
      </w:r>
    </w:p>
    <w:p w:rsidR="00871AF2" w:rsidRDefault="00871AF2" w:rsidP="00871AF2"/>
    <w:p w:rsidR="00871AF2" w:rsidRDefault="00871AF2" w:rsidP="00871AF2">
      <w:proofErr w:type="gramStart"/>
      <w:r>
        <w:t>should</w:t>
      </w:r>
      <w:proofErr w:type="gramEnd"/>
      <w:r>
        <w:t xml:space="preserve"> only be accessible to web servers in a public subnet.</w:t>
      </w:r>
    </w:p>
    <w:p w:rsidR="00871AF2" w:rsidRDefault="00871AF2" w:rsidP="00871AF2"/>
    <w:p w:rsidR="00871AF2" w:rsidRDefault="00871AF2" w:rsidP="00871AF2">
      <w:r>
        <w:t>Which solution meets these requirements without impacting other running applications? (Select TWO.)</w:t>
      </w:r>
    </w:p>
    <w:p w:rsidR="00871AF2" w:rsidRDefault="00871AF2" w:rsidP="00871AF2"/>
    <w:p w:rsidR="00871AF2" w:rsidRDefault="00871AF2" w:rsidP="00871AF2">
      <w:r>
        <w:t>A. Create a network ACL on the web server's subnet, allow HTTPS port 443 inbound, and specify the source as 0.0.0.0/0.</w:t>
      </w:r>
    </w:p>
    <w:p w:rsidR="00871AF2" w:rsidRDefault="00871AF2" w:rsidP="00871AF2"/>
    <w:p w:rsidR="00871AF2" w:rsidRPr="00871AF2" w:rsidRDefault="00871AF2" w:rsidP="00871AF2">
      <w:pPr>
        <w:rPr>
          <w:b/>
        </w:rPr>
      </w:pPr>
      <w:r w:rsidRPr="00871AF2">
        <w:rPr>
          <w:b/>
        </w:rPr>
        <w:t xml:space="preserve">B. Create a web server security group that allows HTTPS port 443 inbound traffic from </w:t>
      </w:r>
      <w:proofErr w:type="gramStart"/>
      <w:r w:rsidRPr="00871AF2">
        <w:rPr>
          <w:b/>
        </w:rPr>
        <w:t>Anywhere</w:t>
      </w:r>
      <w:proofErr w:type="gramEnd"/>
      <w:r w:rsidRPr="00871AF2">
        <w:rPr>
          <w:b/>
        </w:rPr>
        <w:t xml:space="preserve"> (0.0.0.0/0) and apply it to the web servers.</w:t>
      </w:r>
    </w:p>
    <w:p w:rsidR="00871AF2" w:rsidRPr="00871AF2" w:rsidRDefault="00871AF2" w:rsidP="00871AF2">
      <w:pPr>
        <w:rPr>
          <w:b/>
        </w:rPr>
      </w:pPr>
    </w:p>
    <w:p w:rsidR="00871AF2" w:rsidRPr="00871AF2" w:rsidRDefault="00871AF2" w:rsidP="00871AF2">
      <w:pPr>
        <w:rPr>
          <w:b/>
        </w:rPr>
      </w:pPr>
      <w:r w:rsidRPr="00871AF2">
        <w:rPr>
          <w:b/>
        </w:rPr>
        <w:t>C. Create a DB server security group that allows MySQL port 3306 inbound and specify the source as a web server security group.</w:t>
      </w:r>
    </w:p>
    <w:p w:rsidR="00871AF2" w:rsidRDefault="00871AF2" w:rsidP="00871AF2"/>
    <w:p w:rsidR="00871AF2" w:rsidRDefault="00871AF2" w:rsidP="00871AF2">
      <w:r>
        <w:t>D. Create a network ACL on the DB subnet, allow MySQL port 3306 inbound for web servers, and deny all outbound traffic.</w:t>
      </w:r>
    </w:p>
    <w:p w:rsidR="00871AF2" w:rsidRDefault="00871AF2" w:rsidP="00871AF2"/>
    <w:p w:rsidR="00871AF2" w:rsidRDefault="00871AF2" w:rsidP="00871AF2">
      <w:r>
        <w:t>E. Create a DB server security group that allows the HTTPS port 443 inbound and specify the source as a web server security group.</w:t>
      </w:r>
    </w:p>
    <w:p w:rsidR="00871AF2" w:rsidRDefault="00871AF2" w:rsidP="00871AF2"/>
    <w:p w:rsidR="00871AF2" w:rsidRDefault="00871AF2" w:rsidP="00871AF2"/>
    <w:p w:rsidR="00871AF2" w:rsidRDefault="00871AF2" w:rsidP="00871AF2"/>
    <w:p w:rsidR="00871AF2" w:rsidRDefault="00871AF2" w:rsidP="00871AF2">
      <w:pPr>
        <w:pStyle w:val="ListParagraph"/>
        <w:numPr>
          <w:ilvl w:val="0"/>
          <w:numId w:val="1"/>
        </w:numPr>
      </w:pPr>
      <w:r>
        <w:t>A Solutions Architect is designing a shared service for hosting containers from several customers on Amazon ECS. These containers will use several AWS services. A container from one customer must not be able to access data from another customer.</w:t>
      </w:r>
    </w:p>
    <w:p w:rsidR="00871AF2" w:rsidRDefault="00871AF2" w:rsidP="00871AF2">
      <w:pPr>
        <w:pStyle w:val="ListParagraph"/>
      </w:pPr>
    </w:p>
    <w:p w:rsidR="00871AF2" w:rsidRDefault="00871AF2" w:rsidP="00871AF2">
      <w:pPr>
        <w:pStyle w:val="ListParagraph"/>
      </w:pPr>
      <w:r>
        <w:t>Which solution should the Architect use to meet the requirements?</w:t>
      </w:r>
    </w:p>
    <w:p w:rsidR="00871AF2" w:rsidRDefault="00871AF2" w:rsidP="00871AF2">
      <w:pPr>
        <w:pStyle w:val="ListParagraph"/>
      </w:pPr>
    </w:p>
    <w:p w:rsidR="00871AF2" w:rsidRDefault="00871AF2" w:rsidP="00871AF2">
      <w:pPr>
        <w:pStyle w:val="ListParagraph"/>
      </w:pPr>
      <w:r>
        <w:t>A. IAM roles for tasks</w:t>
      </w:r>
    </w:p>
    <w:p w:rsidR="00871AF2" w:rsidRDefault="00871AF2" w:rsidP="00871AF2">
      <w:pPr>
        <w:pStyle w:val="ListParagraph"/>
      </w:pPr>
    </w:p>
    <w:p w:rsidR="00871AF2" w:rsidRPr="00F37535" w:rsidRDefault="00871AF2" w:rsidP="00871AF2">
      <w:pPr>
        <w:pStyle w:val="ListParagraph"/>
      </w:pPr>
      <w:r w:rsidRPr="00F37535">
        <w:t>B. IAM roles for EC2 instances</w:t>
      </w:r>
    </w:p>
    <w:p w:rsidR="00871AF2" w:rsidRDefault="00871AF2" w:rsidP="00871AF2">
      <w:pPr>
        <w:pStyle w:val="ListParagraph"/>
      </w:pPr>
    </w:p>
    <w:p w:rsidR="00871AF2" w:rsidRDefault="00871AF2" w:rsidP="00871AF2">
      <w:pPr>
        <w:pStyle w:val="ListParagraph"/>
      </w:pPr>
      <w:r>
        <w:t>C. IAM instance profile for EC2 instances</w:t>
      </w:r>
    </w:p>
    <w:p w:rsidR="00871AF2" w:rsidRDefault="00871AF2" w:rsidP="00871AF2">
      <w:pPr>
        <w:pStyle w:val="ListParagraph"/>
      </w:pPr>
    </w:p>
    <w:p w:rsidR="00871AF2" w:rsidRDefault="00871AF2" w:rsidP="00871AF2">
      <w:pPr>
        <w:pStyle w:val="ListParagraph"/>
      </w:pPr>
      <w:r>
        <w:t>D. Security group rules</w:t>
      </w:r>
    </w:p>
    <w:p w:rsidR="00F37535" w:rsidRDefault="00F37535" w:rsidP="00871AF2">
      <w:pPr>
        <w:pStyle w:val="ListParagraph"/>
      </w:pPr>
    </w:p>
    <w:p w:rsidR="00F37535" w:rsidRDefault="00F37535" w:rsidP="00871AF2">
      <w:pPr>
        <w:pStyle w:val="ListParagraph"/>
      </w:pPr>
    </w:p>
    <w:p w:rsidR="00F37535" w:rsidRDefault="00F37535" w:rsidP="00871AF2">
      <w:pPr>
        <w:pStyle w:val="ListParagraph"/>
      </w:pPr>
    </w:p>
    <w:p w:rsidR="00F37535" w:rsidRDefault="00F37535" w:rsidP="00F37535">
      <w:pPr>
        <w:pStyle w:val="ListParagraph"/>
        <w:numPr>
          <w:ilvl w:val="0"/>
          <w:numId w:val="1"/>
        </w:numPr>
      </w:pPr>
      <w:r>
        <w:t>In reviewing the Auto Scaling events for your application you notice that your application is scaling up and down multiple times in the same hour.</w:t>
      </w:r>
    </w:p>
    <w:p w:rsidR="00F37535" w:rsidRDefault="00F37535" w:rsidP="00F37535">
      <w:pPr>
        <w:pStyle w:val="ListParagraph"/>
      </w:pPr>
    </w:p>
    <w:p w:rsidR="00F37535" w:rsidRDefault="00F37535" w:rsidP="00F37535">
      <w:pPr>
        <w:pStyle w:val="ListParagraph"/>
      </w:pPr>
      <w:r>
        <w:t>What design choice could you make to optimize the cost while preserving elasticity? (Select TWO.)</w:t>
      </w:r>
    </w:p>
    <w:p w:rsidR="00F37535" w:rsidRDefault="00F37535" w:rsidP="00F37535">
      <w:pPr>
        <w:pStyle w:val="ListParagraph"/>
      </w:pPr>
    </w:p>
    <w:p w:rsidR="00F37535" w:rsidRDefault="00F37535" w:rsidP="00F37535">
      <w:pPr>
        <w:pStyle w:val="ListParagraph"/>
      </w:pPr>
      <w:r>
        <w:t>A. Modify the Auto Scaling group termination policy to terminate the oldest instance first</w:t>
      </w:r>
    </w:p>
    <w:p w:rsidR="00F37535" w:rsidRDefault="00F37535" w:rsidP="00F37535">
      <w:pPr>
        <w:pStyle w:val="ListParagraph"/>
      </w:pPr>
    </w:p>
    <w:p w:rsidR="00F37535" w:rsidRDefault="00F37535" w:rsidP="00F37535">
      <w:pPr>
        <w:pStyle w:val="ListParagraph"/>
      </w:pPr>
      <w:r>
        <w:t>B. Modify the Auto Scaling group termination policy to terminate the newest instance first.</w:t>
      </w:r>
    </w:p>
    <w:p w:rsidR="00F37535" w:rsidRDefault="00F37535" w:rsidP="00F37535">
      <w:pPr>
        <w:pStyle w:val="ListParagraph"/>
      </w:pPr>
    </w:p>
    <w:p w:rsidR="00F37535" w:rsidRPr="00F37535" w:rsidRDefault="00F37535" w:rsidP="00F37535">
      <w:pPr>
        <w:pStyle w:val="ListParagraph"/>
        <w:rPr>
          <w:b/>
        </w:rPr>
      </w:pPr>
      <w:r w:rsidRPr="00F37535">
        <w:rPr>
          <w:b/>
        </w:rPr>
        <w:t>C. Modify the Auto Scaling group cool-down timers.</w:t>
      </w:r>
    </w:p>
    <w:p w:rsidR="00F37535" w:rsidRDefault="00F37535" w:rsidP="00F37535">
      <w:pPr>
        <w:pStyle w:val="ListParagraph"/>
      </w:pPr>
    </w:p>
    <w:p w:rsidR="00F37535" w:rsidRDefault="00F37535" w:rsidP="00F37535">
      <w:pPr>
        <w:pStyle w:val="ListParagraph"/>
      </w:pPr>
      <w:r>
        <w:t>D. Modify the Auto Scaling policy to use scheduled scaling actions</w:t>
      </w:r>
    </w:p>
    <w:p w:rsidR="00F37535" w:rsidRDefault="00F37535" w:rsidP="00F37535">
      <w:pPr>
        <w:pStyle w:val="ListParagraph"/>
      </w:pPr>
    </w:p>
    <w:p w:rsidR="00F37535" w:rsidRDefault="00F37535" w:rsidP="00F37535">
      <w:pPr>
        <w:pStyle w:val="ListParagraph"/>
        <w:rPr>
          <w:b/>
        </w:rPr>
      </w:pPr>
      <w:r w:rsidRPr="00F37535">
        <w:rPr>
          <w:b/>
        </w:rPr>
        <w:t xml:space="preserve">E. Modify the </w:t>
      </w:r>
      <w:proofErr w:type="spellStart"/>
      <w:r w:rsidRPr="00F37535">
        <w:rPr>
          <w:b/>
        </w:rPr>
        <w:t>CloudWatch</w:t>
      </w:r>
      <w:proofErr w:type="spellEnd"/>
      <w:r w:rsidRPr="00F37535">
        <w:rPr>
          <w:b/>
        </w:rPr>
        <w:t xml:space="preserve"> alarm period that triggers your Auto Scaling scale down policy.</w:t>
      </w:r>
    </w:p>
    <w:p w:rsidR="00F37535" w:rsidRDefault="00F37535" w:rsidP="00F37535">
      <w:pPr>
        <w:pStyle w:val="ListParagraph"/>
        <w:rPr>
          <w:b/>
        </w:rPr>
      </w:pPr>
    </w:p>
    <w:p w:rsidR="00F37535" w:rsidRDefault="00F37535" w:rsidP="00F37535">
      <w:pPr>
        <w:pStyle w:val="ListParagraph"/>
        <w:rPr>
          <w:b/>
        </w:rPr>
      </w:pPr>
    </w:p>
    <w:p w:rsidR="00F37535" w:rsidRDefault="00F37535" w:rsidP="00F37535">
      <w:pPr>
        <w:pStyle w:val="ListParagraph"/>
        <w:numPr>
          <w:ilvl w:val="0"/>
          <w:numId w:val="1"/>
        </w:numPr>
      </w:pPr>
      <w:r>
        <w:t>You have an application running in us-west-2 that requires six EC2 instances running at all times.</w:t>
      </w:r>
    </w:p>
    <w:p w:rsidR="00F37535" w:rsidRDefault="00F37535" w:rsidP="00F37535">
      <w:pPr>
        <w:pStyle w:val="ListParagraph"/>
      </w:pPr>
    </w:p>
    <w:p w:rsidR="00F37535" w:rsidRDefault="00F37535" w:rsidP="00F37535">
      <w:pPr>
        <w:pStyle w:val="ListParagraph"/>
      </w:pPr>
      <w:r>
        <w:t>With three Availability Zones available in that region (us-west-2a, us-west-2b, and us-west-2c), which of the following deployments provides fault tolerance if any Availability Zone in use-west-2 becomes unavailable? (Select TWO.)</w:t>
      </w:r>
    </w:p>
    <w:p w:rsidR="00F37535" w:rsidRDefault="00F37535" w:rsidP="00F37535">
      <w:pPr>
        <w:pStyle w:val="ListParagraph"/>
      </w:pPr>
    </w:p>
    <w:p w:rsidR="00F37535" w:rsidRDefault="00F37535" w:rsidP="00F37535">
      <w:pPr>
        <w:pStyle w:val="ListParagraph"/>
      </w:pPr>
      <w:r>
        <w:t>A. 2 EC2 instances in in us-west-2a, 2 EC2 instances in us-west-2b, 2 EC2 instances in us-west-2c</w:t>
      </w:r>
    </w:p>
    <w:p w:rsidR="00F37535" w:rsidRDefault="00F37535" w:rsidP="00F37535">
      <w:pPr>
        <w:pStyle w:val="ListParagraph"/>
      </w:pPr>
    </w:p>
    <w:p w:rsidR="00F37535" w:rsidRDefault="00F37535" w:rsidP="00F37535">
      <w:pPr>
        <w:pStyle w:val="ListParagraph"/>
      </w:pPr>
      <w:r>
        <w:t>B. 3 EC2 instances in in us-west-2a, 3 EC2 instances in us-west-2b, 0 EC2 instances in us-west-2c</w:t>
      </w:r>
    </w:p>
    <w:p w:rsidR="00F37535" w:rsidRDefault="00F37535" w:rsidP="00F37535">
      <w:pPr>
        <w:pStyle w:val="ListParagraph"/>
      </w:pPr>
    </w:p>
    <w:p w:rsidR="00F37535" w:rsidRDefault="00F37535" w:rsidP="00F37535">
      <w:pPr>
        <w:pStyle w:val="ListParagraph"/>
      </w:pPr>
      <w:r>
        <w:t>C. 4 EC2 instances in in us-west-2a, 2 EC2 instances in us-west-2b, 2 EC2 instances in us-west-2c</w:t>
      </w:r>
    </w:p>
    <w:p w:rsidR="00F37535" w:rsidRDefault="00F37535" w:rsidP="00F37535">
      <w:pPr>
        <w:pStyle w:val="ListParagraph"/>
      </w:pPr>
    </w:p>
    <w:p w:rsidR="00F37535" w:rsidRPr="00F37535" w:rsidRDefault="00F37535" w:rsidP="00F37535">
      <w:pPr>
        <w:pStyle w:val="ListParagraph"/>
        <w:rPr>
          <w:b/>
        </w:rPr>
      </w:pPr>
      <w:r w:rsidRPr="00F37535">
        <w:rPr>
          <w:b/>
        </w:rPr>
        <w:t>D. 6 EC2 instances in in us-west-2a, 6 EC2 instances in us-west-2b, 0 EC2 instances in us-west-2c</w:t>
      </w:r>
    </w:p>
    <w:p w:rsidR="00F37535" w:rsidRPr="00F37535" w:rsidRDefault="00F37535" w:rsidP="00F37535">
      <w:pPr>
        <w:pStyle w:val="ListParagraph"/>
        <w:rPr>
          <w:b/>
        </w:rPr>
      </w:pPr>
    </w:p>
    <w:p w:rsidR="00F37535" w:rsidRDefault="00F37535" w:rsidP="00F37535">
      <w:pPr>
        <w:pStyle w:val="ListParagraph"/>
      </w:pPr>
      <w:r w:rsidRPr="00F37535">
        <w:rPr>
          <w:b/>
        </w:rPr>
        <w:t>E. 3 EC2 instances in in us-west-2a, 3 EC2 instances in us-west-2b, 3 EC2 instances in us-west-2c</w:t>
      </w:r>
      <w:r>
        <w:rPr>
          <w:b/>
        </w:rPr>
        <w:br/>
      </w:r>
      <w:r>
        <w:rPr>
          <w:b/>
        </w:rPr>
        <w:br/>
      </w:r>
      <w:r>
        <w:rPr>
          <w:b/>
        </w:rPr>
        <w:br/>
      </w:r>
      <w:r w:rsidR="00323906">
        <w:t xml:space="preserve">6. </w:t>
      </w:r>
      <w:r>
        <w:t>A Solutions Architect is designing a solution to store and archive corporate documents, and has determined that Amazon Glacier is the right solution. Data must be delivered within 10 minutes of a retrieval request.</w:t>
      </w:r>
    </w:p>
    <w:p w:rsidR="00F37535" w:rsidRDefault="00F37535" w:rsidP="00F37535">
      <w:pPr>
        <w:pStyle w:val="ListParagraph"/>
      </w:pPr>
    </w:p>
    <w:p w:rsidR="00F37535" w:rsidRDefault="00F37535" w:rsidP="00F37535">
      <w:pPr>
        <w:pStyle w:val="ListParagraph"/>
      </w:pPr>
      <w:r>
        <w:t>Which feature in Amazon Glacier can help meet this requirement?</w:t>
      </w:r>
    </w:p>
    <w:p w:rsidR="00F37535" w:rsidRDefault="00F37535" w:rsidP="00F37535">
      <w:pPr>
        <w:pStyle w:val="ListParagraph"/>
      </w:pPr>
    </w:p>
    <w:p w:rsidR="00F37535" w:rsidRDefault="00F37535" w:rsidP="00F37535">
      <w:pPr>
        <w:pStyle w:val="ListParagraph"/>
      </w:pPr>
      <w:r>
        <w:t>A. Vault Lock</w:t>
      </w:r>
    </w:p>
    <w:p w:rsidR="00F37535" w:rsidRDefault="00F37535" w:rsidP="00F37535">
      <w:pPr>
        <w:pStyle w:val="ListParagraph"/>
      </w:pPr>
    </w:p>
    <w:p w:rsidR="00F37535" w:rsidRPr="00323906" w:rsidRDefault="00F37535" w:rsidP="00F37535">
      <w:pPr>
        <w:pStyle w:val="ListParagraph"/>
        <w:rPr>
          <w:b/>
        </w:rPr>
      </w:pPr>
      <w:r w:rsidRPr="00323906">
        <w:rPr>
          <w:b/>
        </w:rPr>
        <w:t>B. Expedited retrieval</w:t>
      </w:r>
    </w:p>
    <w:p w:rsidR="00F37535" w:rsidRDefault="00F37535" w:rsidP="00F37535">
      <w:pPr>
        <w:pStyle w:val="ListParagraph"/>
      </w:pPr>
    </w:p>
    <w:p w:rsidR="00F37535" w:rsidRDefault="00F37535" w:rsidP="00F37535">
      <w:pPr>
        <w:pStyle w:val="ListParagraph"/>
      </w:pPr>
      <w:r>
        <w:t>C. Bulk retrieval</w:t>
      </w:r>
    </w:p>
    <w:p w:rsidR="00F37535" w:rsidRDefault="00F37535" w:rsidP="00F37535">
      <w:pPr>
        <w:pStyle w:val="ListParagraph"/>
      </w:pPr>
    </w:p>
    <w:p w:rsidR="00F37535" w:rsidRDefault="00F37535" w:rsidP="00F37535">
      <w:pPr>
        <w:pStyle w:val="ListParagraph"/>
      </w:pPr>
      <w:r>
        <w:t>D. Standard retrieval</w:t>
      </w:r>
    </w:p>
    <w:p w:rsidR="00323906" w:rsidRDefault="00323906" w:rsidP="00F37535">
      <w:pPr>
        <w:pStyle w:val="ListParagraph"/>
      </w:pPr>
    </w:p>
    <w:p w:rsidR="00323906" w:rsidRDefault="00323906" w:rsidP="00F37535">
      <w:pPr>
        <w:pStyle w:val="ListParagraph"/>
      </w:pPr>
    </w:p>
    <w:p w:rsidR="00323906" w:rsidRDefault="00323906" w:rsidP="00323906">
      <w:pPr>
        <w:pStyle w:val="ListParagraph"/>
        <w:numPr>
          <w:ilvl w:val="0"/>
          <w:numId w:val="2"/>
        </w:numPr>
      </w:pPr>
      <w:r>
        <w:t xml:space="preserve">An organization hosts a multi-language website on AWS. The website is served using </w:t>
      </w:r>
      <w:proofErr w:type="spellStart"/>
      <w:r>
        <w:t>CloudFront</w:t>
      </w:r>
      <w:proofErr w:type="spellEnd"/>
      <w:r>
        <w:t>. The language is specified in the HTTP request:</w:t>
      </w:r>
    </w:p>
    <w:p w:rsidR="00323906" w:rsidRDefault="00323906" w:rsidP="00323906">
      <w:pPr>
        <w:pStyle w:val="ListParagraph"/>
      </w:pPr>
    </w:p>
    <w:p w:rsidR="00323906" w:rsidRDefault="00323906" w:rsidP="00323906">
      <w:pPr>
        <w:pStyle w:val="ListParagraph"/>
      </w:pPr>
      <w:r>
        <w:t>· http://d111111abcdef8.cloudfront.net/main.html?language=de</w:t>
      </w:r>
    </w:p>
    <w:p w:rsidR="00323906" w:rsidRDefault="00323906" w:rsidP="00323906">
      <w:pPr>
        <w:pStyle w:val="ListParagraph"/>
      </w:pPr>
    </w:p>
    <w:p w:rsidR="00323906" w:rsidRDefault="00323906" w:rsidP="00323906">
      <w:pPr>
        <w:pStyle w:val="ListParagraph"/>
      </w:pPr>
      <w:r>
        <w:t>· http://d111111abcdef8.cloudfront.net/main.html?language=en</w:t>
      </w:r>
    </w:p>
    <w:p w:rsidR="00323906" w:rsidRDefault="00323906" w:rsidP="00323906">
      <w:pPr>
        <w:pStyle w:val="ListParagraph"/>
      </w:pPr>
    </w:p>
    <w:p w:rsidR="00323906" w:rsidRDefault="00323906" w:rsidP="00323906">
      <w:pPr>
        <w:pStyle w:val="ListParagraph"/>
      </w:pPr>
      <w:r>
        <w:t>· http://d111111abcdef8.cloudfront.net/main.html?language=es</w:t>
      </w:r>
    </w:p>
    <w:p w:rsidR="00323906" w:rsidRDefault="00323906" w:rsidP="00323906">
      <w:pPr>
        <w:pStyle w:val="ListParagraph"/>
      </w:pPr>
    </w:p>
    <w:p w:rsidR="00323906" w:rsidRDefault="00323906" w:rsidP="00323906">
      <w:pPr>
        <w:pStyle w:val="ListParagraph"/>
      </w:pPr>
      <w:r>
        <w:t xml:space="preserve">How should </w:t>
      </w:r>
      <w:proofErr w:type="spellStart"/>
      <w:r>
        <w:t>CloudFront</w:t>
      </w:r>
      <w:proofErr w:type="spellEnd"/>
      <w:r>
        <w:t xml:space="preserve"> be configured to deliver cached data in the correct language?</w:t>
      </w:r>
    </w:p>
    <w:p w:rsidR="00323906" w:rsidRDefault="00323906" w:rsidP="00323906">
      <w:pPr>
        <w:pStyle w:val="ListParagraph"/>
      </w:pPr>
    </w:p>
    <w:p w:rsidR="00323906" w:rsidRDefault="00323906" w:rsidP="00323906">
      <w:pPr>
        <w:pStyle w:val="ListParagraph"/>
      </w:pPr>
      <w:r>
        <w:t>A. Forward cookies to the origin</w:t>
      </w:r>
    </w:p>
    <w:p w:rsidR="00323906" w:rsidRDefault="00323906" w:rsidP="00323906">
      <w:pPr>
        <w:pStyle w:val="ListParagraph"/>
      </w:pPr>
    </w:p>
    <w:p w:rsidR="00323906" w:rsidRPr="00B06117" w:rsidRDefault="00323906" w:rsidP="00323906">
      <w:pPr>
        <w:pStyle w:val="ListParagraph"/>
        <w:rPr>
          <w:b/>
        </w:rPr>
      </w:pPr>
      <w:r w:rsidRPr="00B06117">
        <w:rPr>
          <w:b/>
        </w:rPr>
        <w:t>B. Based on query string parameters</w:t>
      </w:r>
    </w:p>
    <w:p w:rsidR="00323906" w:rsidRDefault="00323906" w:rsidP="00323906">
      <w:pPr>
        <w:pStyle w:val="ListParagraph"/>
      </w:pPr>
    </w:p>
    <w:p w:rsidR="00323906" w:rsidRDefault="00323906" w:rsidP="00323906">
      <w:pPr>
        <w:pStyle w:val="ListParagraph"/>
      </w:pPr>
      <w:r>
        <w:t>C. Cache objects at the origin</w:t>
      </w:r>
    </w:p>
    <w:p w:rsidR="00323906" w:rsidRDefault="00323906" w:rsidP="00323906">
      <w:pPr>
        <w:pStyle w:val="ListParagraph"/>
      </w:pPr>
    </w:p>
    <w:p w:rsidR="00323906" w:rsidRPr="00B06117" w:rsidRDefault="00323906" w:rsidP="00323906">
      <w:pPr>
        <w:pStyle w:val="ListParagraph"/>
      </w:pPr>
      <w:r w:rsidRPr="00B06117">
        <w:t>D. Serve dynamic content</w:t>
      </w:r>
    </w:p>
    <w:p w:rsidR="00323906" w:rsidRDefault="00323906" w:rsidP="00323906">
      <w:pPr>
        <w:pStyle w:val="ListParagraph"/>
        <w:rPr>
          <w:b/>
        </w:rPr>
      </w:pPr>
    </w:p>
    <w:p w:rsidR="00323906" w:rsidRDefault="00323906" w:rsidP="00323906">
      <w:pPr>
        <w:pStyle w:val="ListParagraph"/>
        <w:rPr>
          <w:b/>
        </w:rPr>
      </w:pPr>
    </w:p>
    <w:p w:rsidR="00323906" w:rsidRDefault="00323906" w:rsidP="00323906">
      <w:pPr>
        <w:pStyle w:val="ListParagraph"/>
        <w:rPr>
          <w:b/>
        </w:rPr>
      </w:pPr>
    </w:p>
    <w:p w:rsidR="00323906" w:rsidRDefault="00323906" w:rsidP="00323906">
      <w:pPr>
        <w:pStyle w:val="ListParagraph"/>
        <w:numPr>
          <w:ilvl w:val="0"/>
          <w:numId w:val="2"/>
        </w:numPr>
      </w:pPr>
      <w:r>
        <w:t>An application allows manufacturing sites to upload files. Each 3 GB file is then processed to extract metadata, with the processing taking a few seconds for each file. The frequency updates is unpredictable – there may be no updates for hours, then several files uploaded concurrently.</w:t>
      </w:r>
    </w:p>
    <w:p w:rsidR="00323906" w:rsidRDefault="00323906" w:rsidP="00323906">
      <w:pPr>
        <w:pStyle w:val="ListParagraph"/>
        <w:ind w:left="1080"/>
      </w:pPr>
    </w:p>
    <w:p w:rsidR="00323906" w:rsidRDefault="00323906" w:rsidP="00323906">
      <w:pPr>
        <w:pStyle w:val="ListParagraph"/>
        <w:ind w:left="1080"/>
      </w:pPr>
      <w:r>
        <w:t>What architecture will address this workload the most cost efficiently?</w:t>
      </w:r>
    </w:p>
    <w:p w:rsidR="00323906" w:rsidRDefault="00323906" w:rsidP="00323906">
      <w:pPr>
        <w:pStyle w:val="ListParagraph"/>
        <w:ind w:left="1080"/>
      </w:pPr>
    </w:p>
    <w:p w:rsidR="00323906" w:rsidRDefault="00323906" w:rsidP="00323906">
      <w:pPr>
        <w:pStyle w:val="ListParagraph"/>
        <w:ind w:left="1080"/>
      </w:pPr>
      <w:r>
        <w:t>A. Use a Kinesis data delivery stream to store the file, and use Lambda for processing.</w:t>
      </w:r>
    </w:p>
    <w:p w:rsidR="00323906" w:rsidRDefault="00323906" w:rsidP="00323906">
      <w:pPr>
        <w:pStyle w:val="ListParagraph"/>
        <w:ind w:left="1080"/>
      </w:pPr>
    </w:p>
    <w:p w:rsidR="00323906" w:rsidRDefault="00323906" w:rsidP="00323906">
      <w:pPr>
        <w:pStyle w:val="ListParagraph"/>
        <w:ind w:left="1080"/>
      </w:pPr>
      <w:r>
        <w:t>B. Use an SQS queue to store the file, which is then accessed by a fleet of EC2 instances.</w:t>
      </w:r>
    </w:p>
    <w:p w:rsidR="00323906" w:rsidRDefault="00323906" w:rsidP="00323906">
      <w:pPr>
        <w:pStyle w:val="ListParagraph"/>
        <w:ind w:left="1080"/>
      </w:pPr>
    </w:p>
    <w:p w:rsidR="00323906" w:rsidRDefault="00323906" w:rsidP="00323906">
      <w:pPr>
        <w:pStyle w:val="ListParagraph"/>
        <w:ind w:left="1080"/>
      </w:pPr>
      <w:r>
        <w:t>C. Store the file in an EBS volume, which can then be accessed by another EC2 instance for processing</w:t>
      </w:r>
    </w:p>
    <w:p w:rsidR="00323906" w:rsidRDefault="00323906" w:rsidP="00323906">
      <w:pPr>
        <w:pStyle w:val="ListParagraph"/>
        <w:ind w:left="1080"/>
      </w:pPr>
    </w:p>
    <w:p w:rsidR="00323906" w:rsidRDefault="00323906" w:rsidP="00323906">
      <w:pPr>
        <w:pStyle w:val="ListParagraph"/>
        <w:ind w:left="1080"/>
      </w:pPr>
      <w:r w:rsidRPr="00323906">
        <w:rPr>
          <w:b/>
        </w:rPr>
        <w:lastRenderedPageBreak/>
        <w:t>D. Store the file in an S3 bucket, and use Amazon S3 event notification to invoke a Lambda function to process the file.</w:t>
      </w:r>
    </w:p>
    <w:p w:rsidR="00323906" w:rsidRDefault="00323906" w:rsidP="00323906">
      <w:pPr>
        <w:pStyle w:val="ListParagraph"/>
        <w:ind w:left="1080"/>
      </w:pPr>
    </w:p>
    <w:p w:rsidR="00323906" w:rsidRDefault="00323906" w:rsidP="00323906">
      <w:pPr>
        <w:pStyle w:val="ListParagraph"/>
        <w:ind w:left="1080"/>
      </w:pPr>
    </w:p>
    <w:p w:rsidR="00323906" w:rsidRDefault="00323906" w:rsidP="00323906">
      <w:pPr>
        <w:pStyle w:val="ListParagraph"/>
        <w:numPr>
          <w:ilvl w:val="0"/>
          <w:numId w:val="2"/>
        </w:numPr>
      </w:pPr>
      <w:r>
        <w:t>A website runs on EC2 Instances behind an ELB Application Load Balancer. The instances run in an Auto Scaling Group across multiple Availability Zones and deliver several large files that are stored on a shared Amazon EFS file system. The company needs to avoid serving the files from EC2 Instances every time a user requests these digital assets.</w:t>
      </w:r>
    </w:p>
    <w:p w:rsidR="00323906" w:rsidRDefault="00323906" w:rsidP="00323906">
      <w:pPr>
        <w:pStyle w:val="ListParagraph"/>
        <w:ind w:left="1080"/>
      </w:pPr>
      <w:r>
        <w:t>What should the company do to improve the user experience of the web site?</w:t>
      </w:r>
    </w:p>
    <w:p w:rsidR="00323906" w:rsidRDefault="00323906" w:rsidP="00323906">
      <w:pPr>
        <w:pStyle w:val="ListParagraph"/>
        <w:ind w:left="1080"/>
      </w:pPr>
      <w:r>
        <w:t xml:space="preserve">Please </w:t>
      </w:r>
      <w:proofErr w:type="gramStart"/>
      <w:r>
        <w:t>select :</w:t>
      </w:r>
      <w:proofErr w:type="gramEnd"/>
    </w:p>
    <w:p w:rsidR="00323906" w:rsidRDefault="00323906" w:rsidP="00323906">
      <w:pPr>
        <w:pStyle w:val="ListParagraph"/>
        <w:ind w:left="1080"/>
      </w:pPr>
      <w:r>
        <w:t>A. Move the digital assets to Amazon Glacier.</w:t>
      </w:r>
    </w:p>
    <w:p w:rsidR="00323906" w:rsidRPr="00323906" w:rsidRDefault="00323906" w:rsidP="00323906">
      <w:pPr>
        <w:pStyle w:val="ListParagraph"/>
        <w:ind w:left="1080"/>
        <w:rPr>
          <w:b/>
        </w:rPr>
      </w:pPr>
      <w:r w:rsidRPr="00323906">
        <w:rPr>
          <w:b/>
        </w:rPr>
        <w:t xml:space="preserve">B. Cache static content using </w:t>
      </w:r>
      <w:proofErr w:type="spellStart"/>
      <w:r w:rsidRPr="00323906">
        <w:rPr>
          <w:b/>
        </w:rPr>
        <w:t>CloudFront</w:t>
      </w:r>
      <w:proofErr w:type="spellEnd"/>
      <w:r w:rsidRPr="00323906">
        <w:rPr>
          <w:b/>
        </w:rPr>
        <w:t>.</w:t>
      </w:r>
    </w:p>
    <w:p w:rsidR="00323906" w:rsidRDefault="00323906" w:rsidP="00323906">
      <w:pPr>
        <w:pStyle w:val="ListParagraph"/>
        <w:ind w:left="1080"/>
      </w:pPr>
      <w:r>
        <w:t>C. Resize the images so that they are smaller.</w:t>
      </w:r>
    </w:p>
    <w:p w:rsidR="00323906" w:rsidRDefault="00323906" w:rsidP="00323906">
      <w:pPr>
        <w:pStyle w:val="ListParagraph"/>
        <w:ind w:left="1080"/>
      </w:pPr>
      <w:r>
        <w:t>D. Use reserved EC2 Instances</w:t>
      </w:r>
    </w:p>
    <w:p w:rsidR="00323906" w:rsidRDefault="00323906" w:rsidP="00323906">
      <w:pPr>
        <w:pStyle w:val="ListParagraph"/>
        <w:ind w:left="1080"/>
      </w:pPr>
    </w:p>
    <w:p w:rsidR="00323906" w:rsidRDefault="00323906" w:rsidP="00323906">
      <w:pPr>
        <w:pStyle w:val="ListParagraph"/>
        <w:numPr>
          <w:ilvl w:val="0"/>
          <w:numId w:val="2"/>
        </w:numPr>
      </w:pPr>
      <w:r>
        <w:t>A company is to run a service on AWS to provide offsite backups for images on laptops and phones.</w:t>
      </w:r>
    </w:p>
    <w:p w:rsidR="00323906" w:rsidRDefault="00323906" w:rsidP="00323906">
      <w:pPr>
        <w:pStyle w:val="ListParagraph"/>
        <w:ind w:left="1080"/>
      </w:pPr>
      <w:r>
        <w:t>The solution must support millions of customers with thousands of images per customer. Though the images</w:t>
      </w:r>
    </w:p>
    <w:p w:rsidR="00323906" w:rsidRDefault="00323906" w:rsidP="00323906">
      <w:pPr>
        <w:pStyle w:val="ListParagraph"/>
        <w:ind w:left="1080"/>
      </w:pPr>
      <w:proofErr w:type="gramStart"/>
      <w:r>
        <w:t>will</w:t>
      </w:r>
      <w:proofErr w:type="gramEnd"/>
      <w:r>
        <w:t xml:space="preserve"> be retrieved infrequently, they must be available for retrieval immediately. Which is the MOST cost efficient storage option that meets these requirements?</w:t>
      </w:r>
    </w:p>
    <w:p w:rsidR="00323906" w:rsidRDefault="00323906" w:rsidP="00323906">
      <w:pPr>
        <w:pStyle w:val="ListParagraph"/>
        <w:ind w:left="1080"/>
      </w:pPr>
    </w:p>
    <w:p w:rsidR="00323906" w:rsidRDefault="00323906" w:rsidP="00323906">
      <w:pPr>
        <w:pStyle w:val="ListParagraph"/>
        <w:ind w:left="1080"/>
      </w:pPr>
      <w:r>
        <w:t>A. Amazon Glacier with Expedited retrievals</w:t>
      </w:r>
    </w:p>
    <w:p w:rsidR="00323906" w:rsidRPr="00323906" w:rsidRDefault="00323906" w:rsidP="00323906">
      <w:pPr>
        <w:pStyle w:val="ListParagraph"/>
        <w:ind w:left="1080"/>
        <w:rPr>
          <w:b/>
        </w:rPr>
      </w:pPr>
      <w:r w:rsidRPr="00323906">
        <w:rPr>
          <w:b/>
        </w:rPr>
        <w:t>B. Amazon S3 Standard Infrequent Access</w:t>
      </w:r>
    </w:p>
    <w:p w:rsidR="00323906" w:rsidRDefault="00323906" w:rsidP="00323906">
      <w:pPr>
        <w:pStyle w:val="ListParagraph"/>
        <w:ind w:left="1080"/>
      </w:pPr>
      <w:r>
        <w:t>C. Amazon EFS</w:t>
      </w:r>
    </w:p>
    <w:p w:rsidR="00323906" w:rsidRDefault="00323906" w:rsidP="00323906">
      <w:pPr>
        <w:pStyle w:val="ListParagraph"/>
        <w:ind w:left="1080"/>
      </w:pPr>
      <w:r>
        <w:t>D. Amazon S3 Standard</w:t>
      </w:r>
    </w:p>
    <w:p w:rsidR="00323906" w:rsidRDefault="00323906" w:rsidP="00323906">
      <w:pPr>
        <w:pStyle w:val="ListParagraph"/>
        <w:ind w:left="1080"/>
      </w:pPr>
    </w:p>
    <w:p w:rsidR="00323906" w:rsidRDefault="00323906" w:rsidP="00323906">
      <w:pPr>
        <w:pStyle w:val="ListParagraph"/>
        <w:numPr>
          <w:ilvl w:val="0"/>
          <w:numId w:val="2"/>
        </w:numPr>
      </w:pPr>
      <w:r>
        <w:t xml:space="preserve">  </w:t>
      </w:r>
      <w:r>
        <w:t>A team is building an application that must persist and index JSON files in a highly-available data store. Latency of data access must remain consistent despite very high application traffic.</w:t>
      </w:r>
    </w:p>
    <w:p w:rsidR="00323906" w:rsidRDefault="00323906" w:rsidP="00323906"/>
    <w:p w:rsidR="00323906" w:rsidRDefault="00323906" w:rsidP="00323906">
      <w:r>
        <w:t>What service should the team choose?</w:t>
      </w:r>
    </w:p>
    <w:p w:rsidR="00323906" w:rsidRDefault="00323906" w:rsidP="00323906"/>
    <w:p w:rsidR="00323906" w:rsidRDefault="00323906" w:rsidP="00323906">
      <w:r>
        <w:t>A. Amazon EFS</w:t>
      </w:r>
    </w:p>
    <w:p w:rsidR="00323906" w:rsidRDefault="00323906" w:rsidP="00323906"/>
    <w:p w:rsidR="00323906" w:rsidRDefault="00323906" w:rsidP="00323906">
      <w:r>
        <w:t>B. Amazon Redshift</w:t>
      </w:r>
    </w:p>
    <w:p w:rsidR="00323906" w:rsidRDefault="00323906" w:rsidP="00323906"/>
    <w:p w:rsidR="00323906" w:rsidRPr="00323906" w:rsidRDefault="00323906" w:rsidP="00323906">
      <w:pPr>
        <w:rPr>
          <w:b/>
        </w:rPr>
      </w:pPr>
      <w:r w:rsidRPr="00323906">
        <w:rPr>
          <w:b/>
        </w:rPr>
        <w:t xml:space="preserve">C. </w:t>
      </w:r>
      <w:proofErr w:type="spellStart"/>
      <w:r w:rsidRPr="00323906">
        <w:rPr>
          <w:b/>
        </w:rPr>
        <w:t>DynamoDB</w:t>
      </w:r>
      <w:proofErr w:type="spellEnd"/>
    </w:p>
    <w:p w:rsidR="00323906" w:rsidRDefault="00323906" w:rsidP="00323906"/>
    <w:p w:rsidR="00323906" w:rsidRDefault="00323906" w:rsidP="00323906">
      <w:r>
        <w:t xml:space="preserve">D. AWS </w:t>
      </w:r>
      <w:proofErr w:type="spellStart"/>
      <w:r>
        <w:t>CLoudFormation</w:t>
      </w:r>
      <w:proofErr w:type="spellEnd"/>
    </w:p>
    <w:p w:rsidR="00323906" w:rsidRDefault="00323906" w:rsidP="00323906"/>
    <w:p w:rsidR="00782D8F" w:rsidRDefault="00782D8F" w:rsidP="00323906"/>
    <w:p w:rsidR="00323906" w:rsidRDefault="00323906" w:rsidP="00323906"/>
    <w:p w:rsidR="00323906" w:rsidRDefault="00323906" w:rsidP="00782D8F">
      <w:pPr>
        <w:pStyle w:val="ListParagraph"/>
        <w:numPr>
          <w:ilvl w:val="0"/>
          <w:numId w:val="2"/>
        </w:numPr>
      </w:pPr>
      <w:r>
        <w:t>An application with a 150 GB relational database runs on an EC2 instance. The application is used infrequently with small peaks in the morning and evening.</w:t>
      </w:r>
    </w:p>
    <w:p w:rsidR="00323906" w:rsidRDefault="00323906" w:rsidP="00323906"/>
    <w:p w:rsidR="00323906" w:rsidRDefault="00323906" w:rsidP="00323906">
      <w:r>
        <w:t>What is the MOST cost-effective storage type?</w:t>
      </w:r>
    </w:p>
    <w:p w:rsidR="00323906" w:rsidRDefault="00323906" w:rsidP="00323906"/>
    <w:p w:rsidR="00323906" w:rsidRDefault="00323906" w:rsidP="00323906">
      <w:r>
        <w:t>A. Amazon EBS Provisioned IOPS SSD</w:t>
      </w:r>
    </w:p>
    <w:p w:rsidR="00323906" w:rsidRDefault="00323906" w:rsidP="00323906"/>
    <w:p w:rsidR="00323906" w:rsidRDefault="00323906" w:rsidP="00323906">
      <w:r>
        <w:t>B. Amazon EBS Throughput Optimized HDD</w:t>
      </w:r>
    </w:p>
    <w:p w:rsidR="00323906" w:rsidRDefault="00323906" w:rsidP="00323906"/>
    <w:p w:rsidR="00323906" w:rsidRPr="00782D8F" w:rsidRDefault="00323906" w:rsidP="00323906">
      <w:pPr>
        <w:rPr>
          <w:b/>
        </w:rPr>
      </w:pPr>
      <w:r w:rsidRPr="00782D8F">
        <w:rPr>
          <w:b/>
        </w:rPr>
        <w:t>C. Amazon EBS General Purpose SSD</w:t>
      </w:r>
    </w:p>
    <w:p w:rsidR="00323906" w:rsidRDefault="00323906" w:rsidP="00323906"/>
    <w:p w:rsidR="00323906" w:rsidRDefault="00323906" w:rsidP="00323906">
      <w:r>
        <w:t>D. Amazon EFS</w:t>
      </w:r>
    </w:p>
    <w:p w:rsidR="00782D8F" w:rsidRDefault="00782D8F" w:rsidP="00323906"/>
    <w:p w:rsidR="00782D8F" w:rsidRDefault="00782D8F" w:rsidP="00323906"/>
    <w:p w:rsidR="00782D8F" w:rsidRDefault="00782D8F" w:rsidP="00323906"/>
    <w:p w:rsidR="00782D8F" w:rsidRDefault="00782D8F" w:rsidP="00782D8F">
      <w:pPr>
        <w:pStyle w:val="ListParagraph"/>
        <w:numPr>
          <w:ilvl w:val="0"/>
          <w:numId w:val="2"/>
        </w:numPr>
      </w:pPr>
      <w:r>
        <w:t>An administrator runs a highly available application in AWS. A file storage layer is needed that can share between instances and scale the platform more easily.</w:t>
      </w:r>
    </w:p>
    <w:p w:rsidR="00782D8F" w:rsidRDefault="00782D8F" w:rsidP="00782D8F">
      <w:r>
        <w:t>Which AWS service can perform this action?</w:t>
      </w:r>
    </w:p>
    <w:p w:rsidR="00782D8F" w:rsidRDefault="00782D8F" w:rsidP="00782D8F">
      <w:r>
        <w:t>A. Amazon EBS</w:t>
      </w:r>
    </w:p>
    <w:p w:rsidR="00782D8F" w:rsidRPr="00782D8F" w:rsidRDefault="00782D8F" w:rsidP="00782D8F">
      <w:pPr>
        <w:rPr>
          <w:b/>
        </w:rPr>
      </w:pPr>
      <w:r w:rsidRPr="00782D8F">
        <w:rPr>
          <w:b/>
        </w:rPr>
        <w:t>B. Amazon EFS</w:t>
      </w:r>
    </w:p>
    <w:p w:rsidR="00782D8F" w:rsidRDefault="00782D8F" w:rsidP="00782D8F">
      <w:r>
        <w:t>C. Amazon S3</w:t>
      </w:r>
    </w:p>
    <w:p w:rsidR="00782D8F" w:rsidRDefault="00782D8F" w:rsidP="00782D8F">
      <w:r>
        <w:t>D. Amazon EC2 Instance store</w:t>
      </w:r>
    </w:p>
    <w:p w:rsidR="00782D8F" w:rsidRDefault="00782D8F" w:rsidP="00782D8F"/>
    <w:p w:rsidR="00782D8F" w:rsidRDefault="00782D8F" w:rsidP="00782D8F"/>
    <w:p w:rsidR="00782D8F" w:rsidRDefault="00782D8F" w:rsidP="00782D8F">
      <w:pPr>
        <w:pStyle w:val="ListParagraph"/>
        <w:numPr>
          <w:ilvl w:val="0"/>
          <w:numId w:val="2"/>
        </w:numPr>
      </w:pPr>
      <w:r>
        <w:t>In reviewing the Auto Scaling events for your application you notice that your application is scaling up and down multiple times in the same hour.</w:t>
      </w:r>
    </w:p>
    <w:p w:rsidR="00782D8F" w:rsidRDefault="00782D8F" w:rsidP="00782D8F"/>
    <w:p w:rsidR="00782D8F" w:rsidRDefault="00782D8F" w:rsidP="00782D8F">
      <w:r>
        <w:t>What design choice could you make to optimize the cost while preserving elasticity? (Select TWO.)</w:t>
      </w:r>
    </w:p>
    <w:p w:rsidR="00782D8F" w:rsidRDefault="00782D8F" w:rsidP="00782D8F"/>
    <w:p w:rsidR="00782D8F" w:rsidRDefault="00782D8F" w:rsidP="00782D8F">
      <w:r>
        <w:t>A. Modify the Auto Scaling group termination policy to terminate the oldest instance first</w:t>
      </w:r>
    </w:p>
    <w:p w:rsidR="00782D8F" w:rsidRDefault="00782D8F" w:rsidP="00782D8F"/>
    <w:p w:rsidR="00782D8F" w:rsidRDefault="00782D8F" w:rsidP="00782D8F">
      <w:r>
        <w:t>B. Modify the Auto Scaling group termination policy to terminate the newest instance first.</w:t>
      </w:r>
    </w:p>
    <w:p w:rsidR="00782D8F" w:rsidRDefault="00782D8F" w:rsidP="00782D8F"/>
    <w:p w:rsidR="00782D8F" w:rsidRPr="00782D8F" w:rsidRDefault="00782D8F" w:rsidP="00782D8F">
      <w:pPr>
        <w:rPr>
          <w:b/>
        </w:rPr>
      </w:pPr>
      <w:r w:rsidRPr="00782D8F">
        <w:rPr>
          <w:b/>
        </w:rPr>
        <w:t>C. Modify the Auto Scaling group cool-down timers.</w:t>
      </w:r>
    </w:p>
    <w:p w:rsidR="00782D8F" w:rsidRDefault="00782D8F" w:rsidP="00782D8F"/>
    <w:p w:rsidR="00782D8F" w:rsidRDefault="00782D8F" w:rsidP="00782D8F">
      <w:r>
        <w:t>D. Modify the Auto Scaling policy to use scheduled scaling actions</w:t>
      </w:r>
    </w:p>
    <w:p w:rsidR="00782D8F" w:rsidRDefault="00782D8F" w:rsidP="00782D8F"/>
    <w:p w:rsidR="00782D8F" w:rsidRDefault="00782D8F" w:rsidP="00782D8F">
      <w:pPr>
        <w:rPr>
          <w:b/>
        </w:rPr>
      </w:pPr>
      <w:r w:rsidRPr="00782D8F">
        <w:rPr>
          <w:b/>
        </w:rPr>
        <w:t xml:space="preserve">E. Modify the </w:t>
      </w:r>
      <w:proofErr w:type="spellStart"/>
      <w:r w:rsidRPr="00782D8F">
        <w:rPr>
          <w:b/>
        </w:rPr>
        <w:t>CloudWatch</w:t>
      </w:r>
      <w:proofErr w:type="spellEnd"/>
      <w:r w:rsidRPr="00782D8F">
        <w:rPr>
          <w:b/>
        </w:rPr>
        <w:t xml:space="preserve"> alarm period that triggers your Auto Scaling scale down policy.</w:t>
      </w:r>
    </w:p>
    <w:p w:rsidR="00782D8F" w:rsidRDefault="00782D8F" w:rsidP="00782D8F">
      <w:pPr>
        <w:rPr>
          <w:b/>
        </w:rPr>
      </w:pPr>
    </w:p>
    <w:p w:rsidR="00782D8F" w:rsidRDefault="00782D8F" w:rsidP="00782D8F"/>
    <w:p w:rsidR="00782D8F" w:rsidRDefault="00782D8F" w:rsidP="00782D8F"/>
    <w:p w:rsidR="00782D8F" w:rsidRDefault="00782D8F" w:rsidP="00782D8F">
      <w:pPr>
        <w:pStyle w:val="ListParagraph"/>
        <w:numPr>
          <w:ilvl w:val="0"/>
          <w:numId w:val="2"/>
        </w:numPr>
      </w:pPr>
      <w:r>
        <w:t>For which of the following workloads should a Solutions Architect consider using Elastic Beanstalk? (Select TWO.)</w:t>
      </w:r>
    </w:p>
    <w:p w:rsidR="00782D8F" w:rsidRDefault="00782D8F" w:rsidP="00782D8F"/>
    <w:p w:rsidR="00782D8F" w:rsidRPr="00782D8F" w:rsidRDefault="00782D8F" w:rsidP="00782D8F">
      <w:pPr>
        <w:rPr>
          <w:b/>
        </w:rPr>
      </w:pPr>
      <w:r w:rsidRPr="00782D8F">
        <w:rPr>
          <w:b/>
        </w:rPr>
        <w:t>A. A web application using Amazon RDS</w:t>
      </w:r>
    </w:p>
    <w:p w:rsidR="00782D8F" w:rsidRDefault="00782D8F" w:rsidP="00782D8F"/>
    <w:p w:rsidR="00782D8F" w:rsidRDefault="00782D8F" w:rsidP="00782D8F">
      <w:r>
        <w:t>B. An enterprise data warehouse</w:t>
      </w:r>
    </w:p>
    <w:p w:rsidR="00782D8F" w:rsidRDefault="00782D8F" w:rsidP="00782D8F"/>
    <w:p w:rsidR="00782D8F" w:rsidRDefault="00782D8F" w:rsidP="00782D8F">
      <w:r>
        <w:t>C. A long running worker process</w:t>
      </w:r>
    </w:p>
    <w:p w:rsidR="00782D8F" w:rsidRDefault="00782D8F" w:rsidP="00782D8F"/>
    <w:p w:rsidR="00782D8F" w:rsidRPr="00782D8F" w:rsidRDefault="00782D8F" w:rsidP="00782D8F">
      <w:pPr>
        <w:rPr>
          <w:b/>
        </w:rPr>
      </w:pPr>
      <w:r w:rsidRPr="00782D8F">
        <w:rPr>
          <w:b/>
        </w:rPr>
        <w:t>D. A static website</w:t>
      </w:r>
    </w:p>
    <w:p w:rsidR="00782D8F" w:rsidRDefault="00782D8F" w:rsidP="00782D8F"/>
    <w:p w:rsidR="00782D8F" w:rsidRDefault="00782D8F" w:rsidP="00782D8F">
      <w:r>
        <w:t>E. A management task run once nightly</w:t>
      </w:r>
    </w:p>
    <w:p w:rsidR="00782D8F" w:rsidRDefault="00782D8F" w:rsidP="00782D8F"/>
    <w:p w:rsidR="00782D8F" w:rsidRDefault="00782D8F" w:rsidP="00782D8F"/>
    <w:p w:rsidR="00782D8F" w:rsidRDefault="00782D8F" w:rsidP="00782D8F"/>
    <w:p w:rsidR="00782D8F" w:rsidRDefault="00782D8F" w:rsidP="00782D8F"/>
    <w:p w:rsidR="00782D8F" w:rsidRDefault="00782D8F" w:rsidP="00782D8F">
      <w:pPr>
        <w:pStyle w:val="ListParagraph"/>
        <w:numPr>
          <w:ilvl w:val="0"/>
          <w:numId w:val="2"/>
        </w:numPr>
      </w:pPr>
      <w:r>
        <w:t>A data-processing application in AWS must pull data from an Internet service. A Solutions Architect must design a highly available solution to access data without placing bandwidth constraints on the application traffic.</w:t>
      </w:r>
    </w:p>
    <w:p w:rsidR="00782D8F" w:rsidRDefault="00782D8F" w:rsidP="00782D8F"/>
    <w:p w:rsidR="00782D8F" w:rsidRDefault="00782D8F" w:rsidP="00782D8F">
      <w:r>
        <w:t>Which solution meets these requirements?</w:t>
      </w:r>
    </w:p>
    <w:p w:rsidR="00782D8F" w:rsidRDefault="00782D8F" w:rsidP="00782D8F"/>
    <w:p w:rsidR="00782D8F" w:rsidRDefault="00782D8F" w:rsidP="00782D8F">
      <w:r>
        <w:t>A. Launch a NAT Gateway and add routes for 0.0.0.0/0</w:t>
      </w:r>
    </w:p>
    <w:p w:rsidR="00782D8F" w:rsidRDefault="00782D8F" w:rsidP="00782D8F"/>
    <w:p w:rsidR="00782D8F" w:rsidRDefault="00782D8F" w:rsidP="00782D8F">
      <w:r>
        <w:t>B. Attach a VPC endpoint and add routes for 0.0.0.0/0</w:t>
      </w:r>
    </w:p>
    <w:p w:rsidR="00782D8F" w:rsidRDefault="00782D8F" w:rsidP="00782D8F"/>
    <w:p w:rsidR="00782D8F" w:rsidRPr="00782D8F" w:rsidRDefault="00782D8F" w:rsidP="00782D8F">
      <w:pPr>
        <w:rPr>
          <w:b/>
        </w:rPr>
      </w:pPr>
      <w:r w:rsidRPr="00782D8F">
        <w:rPr>
          <w:b/>
        </w:rPr>
        <w:t>C. Attach an Internet Gateway and add routes for 0.0.0.0/0</w:t>
      </w:r>
    </w:p>
    <w:p w:rsidR="00782D8F" w:rsidRDefault="00782D8F" w:rsidP="00782D8F"/>
    <w:p w:rsidR="00782D8F" w:rsidRDefault="00782D8F" w:rsidP="00782D8F">
      <w:r>
        <w:t>D. Deploy a NAT instance in a public subnet and add routes for 0.0.0.0/0</w:t>
      </w:r>
    </w:p>
    <w:p w:rsidR="00B06117" w:rsidRDefault="00B06117" w:rsidP="00782D8F"/>
    <w:p w:rsidR="00B06117" w:rsidRDefault="00B06117" w:rsidP="00782D8F"/>
    <w:p w:rsidR="00B06117" w:rsidRDefault="00B06117" w:rsidP="00782D8F"/>
    <w:p w:rsidR="00B06117" w:rsidRDefault="00495B6A" w:rsidP="00B06117">
      <w:r>
        <w:t>17</w:t>
      </w:r>
      <w:r w:rsidR="00B06117">
        <w:t xml:space="preserve">. </w:t>
      </w:r>
      <w:r w:rsidR="00B06117">
        <w:t>A Solutions Architect is designing a highly scalable system to track records. These records must remain available for immediate download for up to three months and then must be deleted. What is the most appropriate decision for this use case?</w:t>
      </w:r>
    </w:p>
    <w:p w:rsidR="00B06117" w:rsidRDefault="00B06117" w:rsidP="00B06117"/>
    <w:p w:rsidR="00B06117" w:rsidRDefault="00B06117" w:rsidP="00B06117">
      <w:r>
        <w:t>A. Store the files in Amazon EBS and create a Lifecycle Policy to remove files after 3 months.</w:t>
      </w:r>
    </w:p>
    <w:p w:rsidR="00B06117" w:rsidRPr="00B06117" w:rsidRDefault="00B06117" w:rsidP="00B06117">
      <w:pPr>
        <w:rPr>
          <w:b/>
        </w:rPr>
      </w:pPr>
      <w:r w:rsidRPr="00B06117">
        <w:rPr>
          <w:b/>
        </w:rPr>
        <w:t>B. Store the files in Amazon S3 and create a Lifecycle Policy to remove files after 3 months.</w:t>
      </w:r>
    </w:p>
    <w:p w:rsidR="00B06117" w:rsidRDefault="00B06117" w:rsidP="00B06117">
      <w:r>
        <w:t>C. Store the files in Amazon Glacier and create a Lifecycle Policy to remove files after 3 months.</w:t>
      </w:r>
    </w:p>
    <w:p w:rsidR="00B06117" w:rsidRDefault="00B06117" w:rsidP="00B06117">
      <w:r>
        <w:t>D. Store the files in Amazon EFS and create a Lifecycle Policy to remove files after 3 months.</w:t>
      </w:r>
    </w:p>
    <w:p w:rsidR="00495B6A" w:rsidRDefault="00495B6A" w:rsidP="00B06117"/>
    <w:p w:rsidR="00495B6A" w:rsidRDefault="00495B6A" w:rsidP="00B06117"/>
    <w:p w:rsidR="00495B6A" w:rsidRDefault="00495B6A" w:rsidP="00B06117"/>
    <w:p w:rsidR="00495B6A" w:rsidRDefault="00495B6A" w:rsidP="00495B6A">
      <w:pPr>
        <w:pStyle w:val="ListParagraph"/>
        <w:numPr>
          <w:ilvl w:val="0"/>
          <w:numId w:val="4"/>
        </w:numPr>
      </w:pPr>
      <w:r>
        <w:t>A retailer exports data daily from its transactional databases into an S3 bucket in the Sydney region. The retailer's Data Warehousing team wants to import this data into an existing Amazon Redshift cluster in their VPC at Sydney. Corporate security policy mandates that data can only be transported within a VPC.</w:t>
      </w:r>
    </w:p>
    <w:p w:rsidR="00495B6A" w:rsidRDefault="00495B6A" w:rsidP="00495B6A">
      <w:r>
        <w:t>What combination of the following steps will satisfy the security policy?</w:t>
      </w:r>
    </w:p>
    <w:p w:rsidR="00495B6A" w:rsidRDefault="00495B6A" w:rsidP="00495B6A">
      <w:r>
        <w:t>Choose 2 answers from the options given below.</w:t>
      </w:r>
    </w:p>
    <w:p w:rsidR="00495B6A" w:rsidRDefault="00495B6A" w:rsidP="00495B6A">
      <w:r>
        <w:t xml:space="preserve">Please </w:t>
      </w:r>
      <w:proofErr w:type="gramStart"/>
      <w:r>
        <w:t>select :</w:t>
      </w:r>
      <w:proofErr w:type="gramEnd"/>
    </w:p>
    <w:p w:rsidR="001C655C" w:rsidRDefault="001C655C" w:rsidP="00495B6A"/>
    <w:p w:rsidR="00495B6A" w:rsidRPr="001C655C" w:rsidRDefault="00495B6A" w:rsidP="00495B6A">
      <w:pPr>
        <w:rPr>
          <w:b/>
        </w:rPr>
      </w:pPr>
      <w:r w:rsidRPr="001C655C">
        <w:rPr>
          <w:b/>
        </w:rPr>
        <w:t>A. Enable Amazon Redshift Enhanced VPC Routing.</w:t>
      </w:r>
    </w:p>
    <w:p w:rsidR="00495B6A" w:rsidRDefault="00495B6A" w:rsidP="00495B6A">
      <w:r>
        <w:t>B. Create a Cluster Security Group to allow the Amazon Redshift cluster to access Amazon S3.</w:t>
      </w:r>
    </w:p>
    <w:p w:rsidR="00495B6A" w:rsidRDefault="00495B6A" w:rsidP="00495B6A">
      <w:r>
        <w:t>C. Create a NAT gateway in a public subnet to allow the Amazon Redshift cluster to access Amazon S3.</w:t>
      </w:r>
    </w:p>
    <w:p w:rsidR="00495B6A" w:rsidRDefault="00495B6A" w:rsidP="00495B6A">
      <w:pPr>
        <w:rPr>
          <w:b/>
        </w:rPr>
      </w:pPr>
      <w:r w:rsidRPr="001C655C">
        <w:rPr>
          <w:b/>
        </w:rPr>
        <w:t>D. Create and configure an Amazon S3 VPC endpoint.</w:t>
      </w:r>
    </w:p>
    <w:p w:rsidR="00857D73" w:rsidRDefault="00857D73" w:rsidP="00495B6A">
      <w:pPr>
        <w:rPr>
          <w:b/>
        </w:rPr>
      </w:pPr>
    </w:p>
    <w:p w:rsidR="00857D73" w:rsidRDefault="00857D73" w:rsidP="00495B6A">
      <w:pPr>
        <w:rPr>
          <w:b/>
        </w:rPr>
      </w:pPr>
    </w:p>
    <w:p w:rsidR="00857D73" w:rsidRDefault="00857D73" w:rsidP="00495B6A">
      <w:pPr>
        <w:rPr>
          <w:b/>
        </w:rPr>
      </w:pPr>
    </w:p>
    <w:p w:rsidR="00857D73" w:rsidRDefault="00857D73" w:rsidP="00857D73">
      <w:pPr>
        <w:pStyle w:val="ListParagraph"/>
        <w:numPr>
          <w:ilvl w:val="0"/>
          <w:numId w:val="4"/>
        </w:numPr>
      </w:pPr>
      <w:r>
        <w:t>An administrator runs a highly available application in AWS. A file storage layer is needed that can share between instances and scale the platform more easily.</w:t>
      </w:r>
    </w:p>
    <w:p w:rsidR="00857D73" w:rsidRDefault="00857D73" w:rsidP="00857D73">
      <w:r>
        <w:t>Which AWS service can perform this action?</w:t>
      </w:r>
    </w:p>
    <w:p w:rsidR="00857D73" w:rsidRDefault="00857D73" w:rsidP="00857D73">
      <w:r>
        <w:t>A. Amazon EBS</w:t>
      </w:r>
    </w:p>
    <w:p w:rsidR="00857D73" w:rsidRPr="00857D73" w:rsidRDefault="00857D73" w:rsidP="00857D73">
      <w:pPr>
        <w:rPr>
          <w:b/>
        </w:rPr>
      </w:pPr>
      <w:r w:rsidRPr="00857D73">
        <w:rPr>
          <w:b/>
        </w:rPr>
        <w:t>B. Amazon EFS</w:t>
      </w:r>
    </w:p>
    <w:p w:rsidR="00857D73" w:rsidRDefault="00857D73" w:rsidP="00857D73">
      <w:r>
        <w:t>C. Amazon S3</w:t>
      </w:r>
    </w:p>
    <w:p w:rsidR="00857D73" w:rsidRDefault="00857D73" w:rsidP="00857D73">
      <w:r>
        <w:t>D. Amazon EC2 Instance store</w:t>
      </w:r>
    </w:p>
    <w:p w:rsidR="00857D73" w:rsidRDefault="00857D73" w:rsidP="00857D73"/>
    <w:p w:rsidR="00857D73" w:rsidRDefault="00857D73" w:rsidP="00857D73"/>
    <w:p w:rsidR="00857D73" w:rsidRDefault="00857D73" w:rsidP="00857D73">
      <w:pPr>
        <w:pStyle w:val="ListParagraph"/>
        <w:numPr>
          <w:ilvl w:val="0"/>
          <w:numId w:val="4"/>
        </w:numPr>
      </w:pPr>
      <w:r>
        <w:t xml:space="preserve">A consulting firm repeatedly builds large architectures for their customers using AWS resources from several AWS services including IAM, Amazon EC2, Amazon RDS, </w:t>
      </w:r>
      <w:proofErr w:type="spellStart"/>
      <w:r>
        <w:t>DynamoDB</w:t>
      </w:r>
      <w:proofErr w:type="spellEnd"/>
      <w:r>
        <w:t xml:space="preserve"> and Amazon VPC. The consultants have architecture diagrams for each of their architectures, and are frustrated that they cannot use them to automatically create their resources.</w:t>
      </w:r>
    </w:p>
    <w:p w:rsidR="00857D73" w:rsidRDefault="00857D73" w:rsidP="00857D73">
      <w:r>
        <w:t>Which service should provide immediate benefits to the organization?</w:t>
      </w:r>
    </w:p>
    <w:p w:rsidR="00857D73" w:rsidRDefault="00857D73" w:rsidP="00857D73">
      <w:r>
        <w:t>A. AWS Beanstalk</w:t>
      </w:r>
    </w:p>
    <w:p w:rsidR="00857D73" w:rsidRPr="00857D73" w:rsidRDefault="00857D73" w:rsidP="00857D73">
      <w:pPr>
        <w:rPr>
          <w:b/>
        </w:rPr>
      </w:pPr>
      <w:r w:rsidRPr="00857D73">
        <w:rPr>
          <w:b/>
        </w:rPr>
        <w:t xml:space="preserve">B. AWS </w:t>
      </w:r>
      <w:proofErr w:type="spellStart"/>
      <w:r w:rsidRPr="00857D73">
        <w:rPr>
          <w:b/>
        </w:rPr>
        <w:t>CloudFormation</w:t>
      </w:r>
      <w:proofErr w:type="spellEnd"/>
    </w:p>
    <w:p w:rsidR="00857D73" w:rsidRDefault="00857D73" w:rsidP="00857D73">
      <w:r>
        <w:t xml:space="preserve">C. AWS </w:t>
      </w:r>
      <w:proofErr w:type="spellStart"/>
      <w:r>
        <w:t>CodeBuild</w:t>
      </w:r>
      <w:proofErr w:type="spellEnd"/>
    </w:p>
    <w:p w:rsidR="00857D73" w:rsidRDefault="00857D73" w:rsidP="00857D73">
      <w:r>
        <w:t xml:space="preserve">D. AWS </w:t>
      </w:r>
      <w:proofErr w:type="spellStart"/>
      <w:r>
        <w:t>CodeDeploy</w:t>
      </w:r>
      <w:proofErr w:type="spellEnd"/>
    </w:p>
    <w:p w:rsidR="00857D73" w:rsidRDefault="00857D73" w:rsidP="00857D73"/>
    <w:p w:rsidR="00857D73" w:rsidRDefault="00857D73" w:rsidP="00857D73">
      <w:pPr>
        <w:pStyle w:val="ListParagraph"/>
        <w:numPr>
          <w:ilvl w:val="0"/>
          <w:numId w:val="4"/>
        </w:numPr>
      </w:pPr>
      <w:r>
        <w:t>The security policy of an organization requires an application to encrypt data before writing to the disk.</w:t>
      </w:r>
    </w:p>
    <w:p w:rsidR="00857D73" w:rsidRDefault="00857D73" w:rsidP="00857D73">
      <w:r>
        <w:t>Which solution should the organization use to meet this requirement?</w:t>
      </w:r>
    </w:p>
    <w:p w:rsidR="00857D73" w:rsidRDefault="00857D73" w:rsidP="00857D73">
      <w:r>
        <w:t>A. AWS KMS API</w:t>
      </w:r>
    </w:p>
    <w:p w:rsidR="00857D73" w:rsidRDefault="00857D73" w:rsidP="00857D73">
      <w:r>
        <w:t>B. AWS Certificate Manager</w:t>
      </w:r>
    </w:p>
    <w:p w:rsidR="00857D73" w:rsidRDefault="00857D73" w:rsidP="00857D73">
      <w:r>
        <w:lastRenderedPageBreak/>
        <w:t>C. API Gateway with STS</w:t>
      </w:r>
    </w:p>
    <w:p w:rsidR="00857D73" w:rsidRDefault="00857D73" w:rsidP="00857D73">
      <w:r>
        <w:t>D. IAM Access Key</w:t>
      </w:r>
    </w:p>
    <w:p w:rsidR="00857D73" w:rsidRDefault="00857D73" w:rsidP="00857D73"/>
    <w:p w:rsidR="00857D73" w:rsidRDefault="00857D73" w:rsidP="00857D73"/>
    <w:p w:rsidR="00857D73" w:rsidRDefault="00857D73" w:rsidP="00857D73"/>
    <w:p w:rsidR="00857D73" w:rsidRDefault="00857D73" w:rsidP="00857D73">
      <w:pPr>
        <w:pStyle w:val="ListParagraph"/>
        <w:numPr>
          <w:ilvl w:val="0"/>
          <w:numId w:val="4"/>
        </w:numPr>
      </w:pPr>
      <w:r>
        <w:t>An application currently stores all its data on Amazon EBS Volumes. All EBS volumes must be backed up durably across multiple Availability Zones.</w:t>
      </w:r>
    </w:p>
    <w:p w:rsidR="00857D73" w:rsidRDefault="00857D73" w:rsidP="00857D73">
      <w:r>
        <w:t xml:space="preserve">What is the MOST resilient way to </w:t>
      </w:r>
      <w:proofErr w:type="spellStart"/>
      <w:r>
        <w:t>backup</w:t>
      </w:r>
      <w:proofErr w:type="spellEnd"/>
      <w:r>
        <w:t xml:space="preserve"> the volumes?</w:t>
      </w:r>
    </w:p>
    <w:p w:rsidR="00857D73" w:rsidRDefault="00857D73" w:rsidP="00857D73"/>
    <w:p w:rsidR="00857D73" w:rsidRPr="00857D73" w:rsidRDefault="00857D73" w:rsidP="00857D73">
      <w:pPr>
        <w:rPr>
          <w:b/>
        </w:rPr>
      </w:pPr>
      <w:r w:rsidRPr="00857D73">
        <w:rPr>
          <w:b/>
        </w:rPr>
        <w:t>A. Take regular EBS snapshots.</w:t>
      </w:r>
    </w:p>
    <w:p w:rsidR="00857D73" w:rsidRDefault="00857D73" w:rsidP="00857D73">
      <w:proofErr w:type="gramStart"/>
      <w:r>
        <w:t>B. Enable EBS volume encryption.</w:t>
      </w:r>
      <w:proofErr w:type="gramEnd"/>
    </w:p>
    <w:p w:rsidR="00857D73" w:rsidRDefault="00857D73" w:rsidP="00857D73">
      <w:r>
        <w:t>C. Create a script to copy data to an EC2 Instance store.</w:t>
      </w:r>
    </w:p>
    <w:p w:rsidR="00857D73" w:rsidRDefault="00857D73" w:rsidP="00857D73">
      <w:r>
        <w:t>D. Mirror data across 2 EBS volumes.</w:t>
      </w:r>
    </w:p>
    <w:p w:rsidR="00857D73" w:rsidRDefault="00857D73" w:rsidP="00857D73"/>
    <w:p w:rsidR="00857D73" w:rsidRDefault="00857D73" w:rsidP="00857D73"/>
    <w:p w:rsidR="00857D73" w:rsidRDefault="00857D73" w:rsidP="00857D73">
      <w:pPr>
        <w:pStyle w:val="ListParagraph"/>
        <w:numPr>
          <w:ilvl w:val="0"/>
          <w:numId w:val="4"/>
        </w:numPr>
      </w:pPr>
      <w:r>
        <w:t>A Solutions Architect is designing a shared service for hosting containers from several customers on Amazon ECS. These containers will use several AWS services. A container from one customer should not be able access data from another customer.</w:t>
      </w:r>
    </w:p>
    <w:p w:rsidR="00857D73" w:rsidRDefault="00857D73" w:rsidP="00857D73">
      <w:r>
        <w:t>Which of the below solutions should the architect use to meet these requirements?</w:t>
      </w:r>
    </w:p>
    <w:p w:rsidR="00857D73" w:rsidRDefault="00857D73" w:rsidP="00857D73"/>
    <w:p w:rsidR="00857D73" w:rsidRPr="00857D73" w:rsidRDefault="00857D73" w:rsidP="00857D73">
      <w:pPr>
        <w:rPr>
          <w:b/>
        </w:rPr>
      </w:pPr>
      <w:r w:rsidRPr="00857D73">
        <w:rPr>
          <w:b/>
        </w:rPr>
        <w:t>A. IAM roles for tasks</w:t>
      </w:r>
    </w:p>
    <w:p w:rsidR="00857D73" w:rsidRDefault="00857D73" w:rsidP="00857D73">
      <w:r>
        <w:t>B. IAM roles for EC2 Instances</w:t>
      </w:r>
    </w:p>
    <w:p w:rsidR="00857D73" w:rsidRDefault="00857D73" w:rsidP="00857D73">
      <w:r>
        <w:t>C. IAM Instance profile for EC2 Instances</w:t>
      </w:r>
    </w:p>
    <w:p w:rsidR="00857D73" w:rsidRDefault="00857D73" w:rsidP="00857D73">
      <w:r>
        <w:t>D. Security Group rules</w:t>
      </w:r>
    </w:p>
    <w:p w:rsidR="00857D73" w:rsidRDefault="00857D73" w:rsidP="00857D73"/>
    <w:p w:rsidR="00857D73" w:rsidRDefault="00857D73" w:rsidP="00857D73">
      <w:pPr>
        <w:pStyle w:val="ListParagraph"/>
        <w:numPr>
          <w:ilvl w:val="0"/>
          <w:numId w:val="4"/>
        </w:numPr>
      </w:pPr>
      <w:r>
        <w:t xml:space="preserve">A company is developing a web application to be hosted in AWS. This application needs a data store for session data. As an AWS Solution Architect, which of the following would you recommend as an ideal option to store session data? </w:t>
      </w:r>
    </w:p>
    <w:p w:rsidR="00857D73" w:rsidRDefault="00857D73" w:rsidP="00857D73">
      <w:r>
        <w:t>Choose 2 answers from the options given below.</w:t>
      </w:r>
    </w:p>
    <w:p w:rsidR="00857D73" w:rsidRDefault="00857D73" w:rsidP="00857D73">
      <w:r>
        <w:t xml:space="preserve">Please </w:t>
      </w:r>
      <w:proofErr w:type="gramStart"/>
      <w:r>
        <w:t>select :</w:t>
      </w:r>
      <w:proofErr w:type="gramEnd"/>
    </w:p>
    <w:p w:rsidR="00857D73" w:rsidRDefault="00857D73" w:rsidP="00857D73">
      <w:r>
        <w:t xml:space="preserve">A. </w:t>
      </w:r>
      <w:proofErr w:type="spellStart"/>
      <w:r>
        <w:t>CloudWatch</w:t>
      </w:r>
      <w:proofErr w:type="spellEnd"/>
    </w:p>
    <w:p w:rsidR="00857D73" w:rsidRPr="00857D73" w:rsidRDefault="00857D73" w:rsidP="00857D73">
      <w:pPr>
        <w:rPr>
          <w:b/>
        </w:rPr>
      </w:pPr>
      <w:r w:rsidRPr="00857D73">
        <w:rPr>
          <w:b/>
        </w:rPr>
        <w:t xml:space="preserve">B. </w:t>
      </w:r>
      <w:proofErr w:type="spellStart"/>
      <w:r w:rsidRPr="00857D73">
        <w:rPr>
          <w:b/>
        </w:rPr>
        <w:t>DynamoDB</w:t>
      </w:r>
      <w:proofErr w:type="spellEnd"/>
    </w:p>
    <w:p w:rsidR="00857D73" w:rsidRDefault="00857D73" w:rsidP="00857D73">
      <w:r>
        <w:t>C. Elastic Load Balancing</w:t>
      </w:r>
    </w:p>
    <w:p w:rsidR="00857D73" w:rsidRPr="00857D73" w:rsidRDefault="00857D73" w:rsidP="00857D73">
      <w:pPr>
        <w:rPr>
          <w:b/>
        </w:rPr>
      </w:pPr>
      <w:r w:rsidRPr="00857D73">
        <w:rPr>
          <w:b/>
        </w:rPr>
        <w:t xml:space="preserve">D. </w:t>
      </w:r>
      <w:proofErr w:type="spellStart"/>
      <w:r w:rsidRPr="00857D73">
        <w:rPr>
          <w:b/>
        </w:rPr>
        <w:t>ElastiCache</w:t>
      </w:r>
      <w:proofErr w:type="spellEnd"/>
    </w:p>
    <w:p w:rsidR="00857D73" w:rsidRDefault="00857D73" w:rsidP="00857D73">
      <w:r>
        <w:t>E. Storage Gateway</w:t>
      </w:r>
    </w:p>
    <w:p w:rsidR="00857D73" w:rsidRDefault="00857D73" w:rsidP="00857D73"/>
    <w:p w:rsidR="00857D73" w:rsidRDefault="00857D73" w:rsidP="00857D73">
      <w:r>
        <w:t xml:space="preserve">  </w:t>
      </w:r>
    </w:p>
    <w:p w:rsidR="00857D73" w:rsidRDefault="00857D73" w:rsidP="00857D73">
      <w:pPr>
        <w:pStyle w:val="ListParagraph"/>
        <w:numPr>
          <w:ilvl w:val="0"/>
          <w:numId w:val="4"/>
        </w:numPr>
      </w:pPr>
      <w:r>
        <w:t>There is a requirement for 500 messages to be sent and processed in order. Which service can be used in this regard?</w:t>
      </w:r>
    </w:p>
    <w:p w:rsidR="00857D73" w:rsidRDefault="00857D73" w:rsidP="00857D73"/>
    <w:p w:rsidR="00857D73" w:rsidRPr="00857D73" w:rsidRDefault="00857D73" w:rsidP="00857D73">
      <w:pPr>
        <w:rPr>
          <w:b/>
        </w:rPr>
      </w:pPr>
      <w:r w:rsidRPr="00857D73">
        <w:rPr>
          <w:b/>
        </w:rPr>
        <w:t>A. AWS SQS FIFO</w:t>
      </w:r>
    </w:p>
    <w:p w:rsidR="00857D73" w:rsidRDefault="00857D73" w:rsidP="00857D73">
      <w:r>
        <w:t>B. AWS SNS</w:t>
      </w:r>
    </w:p>
    <w:p w:rsidR="00857D73" w:rsidRDefault="00857D73" w:rsidP="00857D73">
      <w:r>
        <w:t xml:space="preserve">C. AWS </w:t>
      </w:r>
      <w:proofErr w:type="spellStart"/>
      <w:r>
        <w:t>Config</w:t>
      </w:r>
      <w:proofErr w:type="spellEnd"/>
    </w:p>
    <w:p w:rsidR="00857D73" w:rsidRDefault="00857D73" w:rsidP="00857D73">
      <w:r>
        <w:t>D. AWS ELB</w:t>
      </w:r>
    </w:p>
    <w:p w:rsidR="00857D73" w:rsidRDefault="00857D73" w:rsidP="00857D73"/>
    <w:p w:rsidR="00857D73" w:rsidRDefault="00857D73" w:rsidP="00857D73"/>
    <w:p w:rsidR="00857D73" w:rsidRPr="00857D73" w:rsidRDefault="00857D73" w:rsidP="00857D73"/>
    <w:sectPr w:rsidR="00857D73" w:rsidRPr="00857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Frutiger 45 Light">
    <w:panose1 w:val="020B0603020202020204"/>
    <w:charset w:val="00"/>
    <w:family w:val="swiss"/>
    <w:pitch w:val="variable"/>
    <w:sig w:usb0="A00000AF" w:usb1="5000205B" w:usb2="00000000" w:usb3="00000000" w:csb0="0000019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AD0"/>
    <w:multiLevelType w:val="hybridMultilevel"/>
    <w:tmpl w:val="FACAC2E8"/>
    <w:lvl w:ilvl="0" w:tplc="4A62F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F95BC9"/>
    <w:multiLevelType w:val="hybridMultilevel"/>
    <w:tmpl w:val="FC341C68"/>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F3998"/>
    <w:multiLevelType w:val="hybridMultilevel"/>
    <w:tmpl w:val="5090F4F2"/>
    <w:lvl w:ilvl="0" w:tplc="6DF6091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6E0475"/>
    <w:multiLevelType w:val="hybridMultilevel"/>
    <w:tmpl w:val="D956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AF2"/>
    <w:rsid w:val="001C655C"/>
    <w:rsid w:val="00265542"/>
    <w:rsid w:val="002B4FFD"/>
    <w:rsid w:val="002F590F"/>
    <w:rsid w:val="00323906"/>
    <w:rsid w:val="00495B6A"/>
    <w:rsid w:val="006D69C2"/>
    <w:rsid w:val="00782D8F"/>
    <w:rsid w:val="00857D73"/>
    <w:rsid w:val="00871AF2"/>
    <w:rsid w:val="008A2FE9"/>
    <w:rsid w:val="00B06117"/>
    <w:rsid w:val="00DD0018"/>
    <w:rsid w:val="00DE0727"/>
    <w:rsid w:val="00F375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45 Light" w:eastAsiaTheme="minorHAnsi" w:hAnsi="Frutiger 45 Light" w:cs="Times New Roman"/>
        <w:sz w:val="21"/>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F2"/>
    <w:pPr>
      <w:ind w:left="720"/>
      <w:contextualSpacing/>
    </w:pPr>
  </w:style>
  <w:style w:type="character" w:styleId="Hyperlink">
    <w:name w:val="Hyperlink"/>
    <w:basedOn w:val="DefaultParagraphFont"/>
    <w:rsid w:val="00857D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45 Light" w:eastAsiaTheme="minorHAnsi" w:hAnsi="Frutiger 45 Light" w:cs="Times New Roman"/>
        <w:sz w:val="21"/>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AF2"/>
    <w:pPr>
      <w:ind w:left="720"/>
      <w:contextualSpacing/>
    </w:pPr>
  </w:style>
  <w:style w:type="character" w:styleId="Hyperlink">
    <w:name w:val="Hyperlink"/>
    <w:basedOn w:val="DefaultParagraphFont"/>
    <w:rsid w:val="00857D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71752">
      <w:bodyDiv w:val="1"/>
      <w:marLeft w:val="0"/>
      <w:marRight w:val="0"/>
      <w:marTop w:val="0"/>
      <w:marBottom w:val="0"/>
      <w:divBdr>
        <w:top w:val="none" w:sz="0" w:space="0" w:color="auto"/>
        <w:left w:val="none" w:sz="0" w:space="0" w:color="auto"/>
        <w:bottom w:val="none" w:sz="0" w:space="0" w:color="auto"/>
        <w:right w:val="none" w:sz="0" w:space="0" w:color="auto"/>
      </w:divBdr>
    </w:div>
    <w:div w:id="670911927">
      <w:bodyDiv w:val="1"/>
      <w:marLeft w:val="0"/>
      <w:marRight w:val="0"/>
      <w:marTop w:val="0"/>
      <w:marBottom w:val="0"/>
      <w:divBdr>
        <w:top w:val="none" w:sz="0" w:space="0" w:color="auto"/>
        <w:left w:val="none" w:sz="0" w:space="0" w:color="auto"/>
        <w:bottom w:val="none" w:sz="0" w:space="0" w:color="auto"/>
        <w:right w:val="none" w:sz="0" w:space="0" w:color="auto"/>
      </w:divBdr>
    </w:div>
    <w:div w:id="671567896">
      <w:bodyDiv w:val="1"/>
      <w:marLeft w:val="0"/>
      <w:marRight w:val="0"/>
      <w:marTop w:val="0"/>
      <w:marBottom w:val="0"/>
      <w:divBdr>
        <w:top w:val="none" w:sz="0" w:space="0" w:color="auto"/>
        <w:left w:val="none" w:sz="0" w:space="0" w:color="auto"/>
        <w:bottom w:val="none" w:sz="0" w:space="0" w:color="auto"/>
        <w:right w:val="none" w:sz="0" w:space="0" w:color="auto"/>
      </w:divBdr>
    </w:div>
    <w:div w:id="722870033">
      <w:bodyDiv w:val="1"/>
      <w:marLeft w:val="0"/>
      <w:marRight w:val="0"/>
      <w:marTop w:val="0"/>
      <w:marBottom w:val="0"/>
      <w:divBdr>
        <w:top w:val="none" w:sz="0" w:space="0" w:color="auto"/>
        <w:left w:val="none" w:sz="0" w:space="0" w:color="auto"/>
        <w:bottom w:val="none" w:sz="0" w:space="0" w:color="auto"/>
        <w:right w:val="none" w:sz="0" w:space="0" w:color="auto"/>
      </w:divBdr>
    </w:div>
    <w:div w:id="798691047">
      <w:bodyDiv w:val="1"/>
      <w:marLeft w:val="0"/>
      <w:marRight w:val="0"/>
      <w:marTop w:val="0"/>
      <w:marBottom w:val="0"/>
      <w:divBdr>
        <w:top w:val="none" w:sz="0" w:space="0" w:color="auto"/>
        <w:left w:val="none" w:sz="0" w:space="0" w:color="auto"/>
        <w:bottom w:val="none" w:sz="0" w:space="0" w:color="auto"/>
        <w:right w:val="none" w:sz="0" w:space="0" w:color="auto"/>
      </w:divBdr>
    </w:div>
    <w:div w:id="827552481">
      <w:bodyDiv w:val="1"/>
      <w:marLeft w:val="0"/>
      <w:marRight w:val="0"/>
      <w:marTop w:val="0"/>
      <w:marBottom w:val="0"/>
      <w:divBdr>
        <w:top w:val="none" w:sz="0" w:space="0" w:color="auto"/>
        <w:left w:val="none" w:sz="0" w:space="0" w:color="auto"/>
        <w:bottom w:val="none" w:sz="0" w:space="0" w:color="auto"/>
        <w:right w:val="none" w:sz="0" w:space="0" w:color="auto"/>
      </w:divBdr>
    </w:div>
    <w:div w:id="894462312">
      <w:bodyDiv w:val="1"/>
      <w:marLeft w:val="0"/>
      <w:marRight w:val="0"/>
      <w:marTop w:val="0"/>
      <w:marBottom w:val="0"/>
      <w:divBdr>
        <w:top w:val="none" w:sz="0" w:space="0" w:color="auto"/>
        <w:left w:val="none" w:sz="0" w:space="0" w:color="auto"/>
        <w:bottom w:val="none" w:sz="0" w:space="0" w:color="auto"/>
        <w:right w:val="none" w:sz="0" w:space="0" w:color="auto"/>
      </w:divBdr>
    </w:div>
    <w:div w:id="932319938">
      <w:bodyDiv w:val="1"/>
      <w:marLeft w:val="0"/>
      <w:marRight w:val="0"/>
      <w:marTop w:val="0"/>
      <w:marBottom w:val="0"/>
      <w:divBdr>
        <w:top w:val="none" w:sz="0" w:space="0" w:color="auto"/>
        <w:left w:val="none" w:sz="0" w:space="0" w:color="auto"/>
        <w:bottom w:val="none" w:sz="0" w:space="0" w:color="auto"/>
        <w:right w:val="none" w:sz="0" w:space="0" w:color="auto"/>
      </w:divBdr>
    </w:div>
    <w:div w:id="1005278905">
      <w:bodyDiv w:val="1"/>
      <w:marLeft w:val="0"/>
      <w:marRight w:val="0"/>
      <w:marTop w:val="0"/>
      <w:marBottom w:val="0"/>
      <w:divBdr>
        <w:top w:val="none" w:sz="0" w:space="0" w:color="auto"/>
        <w:left w:val="none" w:sz="0" w:space="0" w:color="auto"/>
        <w:bottom w:val="none" w:sz="0" w:space="0" w:color="auto"/>
        <w:right w:val="none" w:sz="0" w:space="0" w:color="auto"/>
      </w:divBdr>
    </w:div>
    <w:div w:id="1014921432">
      <w:bodyDiv w:val="1"/>
      <w:marLeft w:val="0"/>
      <w:marRight w:val="0"/>
      <w:marTop w:val="0"/>
      <w:marBottom w:val="0"/>
      <w:divBdr>
        <w:top w:val="none" w:sz="0" w:space="0" w:color="auto"/>
        <w:left w:val="none" w:sz="0" w:space="0" w:color="auto"/>
        <w:bottom w:val="none" w:sz="0" w:space="0" w:color="auto"/>
        <w:right w:val="none" w:sz="0" w:space="0" w:color="auto"/>
      </w:divBdr>
    </w:div>
    <w:div w:id="1251544200">
      <w:bodyDiv w:val="1"/>
      <w:marLeft w:val="0"/>
      <w:marRight w:val="0"/>
      <w:marTop w:val="0"/>
      <w:marBottom w:val="0"/>
      <w:divBdr>
        <w:top w:val="none" w:sz="0" w:space="0" w:color="auto"/>
        <w:left w:val="none" w:sz="0" w:space="0" w:color="auto"/>
        <w:bottom w:val="none" w:sz="0" w:space="0" w:color="auto"/>
        <w:right w:val="none" w:sz="0" w:space="0" w:color="auto"/>
      </w:divBdr>
    </w:div>
    <w:div w:id="1521311051">
      <w:bodyDiv w:val="1"/>
      <w:marLeft w:val="0"/>
      <w:marRight w:val="0"/>
      <w:marTop w:val="0"/>
      <w:marBottom w:val="0"/>
      <w:divBdr>
        <w:top w:val="none" w:sz="0" w:space="0" w:color="auto"/>
        <w:left w:val="none" w:sz="0" w:space="0" w:color="auto"/>
        <w:bottom w:val="none" w:sz="0" w:space="0" w:color="auto"/>
        <w:right w:val="none" w:sz="0" w:space="0" w:color="auto"/>
      </w:divBdr>
    </w:div>
    <w:div w:id="1531063878">
      <w:bodyDiv w:val="1"/>
      <w:marLeft w:val="0"/>
      <w:marRight w:val="0"/>
      <w:marTop w:val="0"/>
      <w:marBottom w:val="0"/>
      <w:divBdr>
        <w:top w:val="none" w:sz="0" w:space="0" w:color="auto"/>
        <w:left w:val="none" w:sz="0" w:space="0" w:color="auto"/>
        <w:bottom w:val="none" w:sz="0" w:space="0" w:color="auto"/>
        <w:right w:val="none" w:sz="0" w:space="0" w:color="auto"/>
      </w:divBdr>
    </w:div>
    <w:div w:id="1538660890">
      <w:bodyDiv w:val="1"/>
      <w:marLeft w:val="0"/>
      <w:marRight w:val="0"/>
      <w:marTop w:val="0"/>
      <w:marBottom w:val="0"/>
      <w:divBdr>
        <w:top w:val="none" w:sz="0" w:space="0" w:color="auto"/>
        <w:left w:val="none" w:sz="0" w:space="0" w:color="auto"/>
        <w:bottom w:val="none" w:sz="0" w:space="0" w:color="auto"/>
        <w:right w:val="none" w:sz="0" w:space="0" w:color="auto"/>
      </w:divBdr>
    </w:div>
    <w:div w:id="1680231756">
      <w:bodyDiv w:val="1"/>
      <w:marLeft w:val="0"/>
      <w:marRight w:val="0"/>
      <w:marTop w:val="0"/>
      <w:marBottom w:val="0"/>
      <w:divBdr>
        <w:top w:val="none" w:sz="0" w:space="0" w:color="auto"/>
        <w:left w:val="none" w:sz="0" w:space="0" w:color="auto"/>
        <w:bottom w:val="none" w:sz="0" w:space="0" w:color="auto"/>
        <w:right w:val="none" w:sz="0" w:space="0" w:color="auto"/>
      </w:divBdr>
    </w:div>
    <w:div w:id="1778525104">
      <w:bodyDiv w:val="1"/>
      <w:marLeft w:val="0"/>
      <w:marRight w:val="0"/>
      <w:marTop w:val="0"/>
      <w:marBottom w:val="0"/>
      <w:divBdr>
        <w:top w:val="none" w:sz="0" w:space="0" w:color="auto"/>
        <w:left w:val="none" w:sz="0" w:space="0" w:color="auto"/>
        <w:bottom w:val="none" w:sz="0" w:space="0" w:color="auto"/>
        <w:right w:val="none" w:sz="0" w:space="0" w:color="auto"/>
      </w:divBdr>
    </w:div>
    <w:div w:id="20933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B434D7F5</Template>
  <TotalTime>156</TotalTime>
  <Pages>7</Pages>
  <Words>2078</Words>
  <Characters>10581</Characters>
  <Application>Microsoft Office Word</Application>
  <DocSecurity>0</DocSecurity>
  <Lines>395</Lines>
  <Paragraphs>164</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12503</CharactersWithSpaces>
  <SharedDoc>false</SharedDoc>
  <HyperlinksChanged>false</HyperlinksChanged>
  <AppVersion>14.0000</AppVersion>
  <PresentationFormat>6ab21c5d-c761-49a7-9477-a38f5a96f27e</PresentationFormat>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Chaubey, Amit-XT</dc:creator>
  <cp:lastModifiedBy>Chaubey, Amit-XT</cp:lastModifiedBy>
  <cp:revision>1</cp:revision>
  <dcterms:created xsi:type="dcterms:W3CDTF">2019-05-29T00:03:00Z</dcterms:created>
  <dcterms:modified xsi:type="dcterms:W3CDTF">2019-05-29T02:39:00Z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_SIProp12DataClass+cc5a530f-41a6-45ea-9bc4-32c4db9fb913">
    <vt:lpwstr>v=1.2&gt;I=cc5a530f-41a6-45ea-9bc4-32c4db9fb913&amp;N=NotProtectedAttachment&amp;V=1.3&amp;U=System&amp;D=System&amp;A=Associated&amp;H=False</vt:lpwstr>
  </property>
  <property fmtid="{D5CDD505-2E9C-101B-9397-08002B2CF9AE}" pid="3" name="IQP_Classification">
    <vt:lpwstr>NotProtectedAttachment</vt:lpwstr>
  </property>
  <property fmtid="{D5CDD505-2E9C-101B-9397-08002B2CF9AE}" pid="4" name="Signature">
    <vt:lpwstr>z9u7nPqJVNnY44QSEBAL3Ox9d/aVhj5/a7pB+hg9CKfoVF+Ae3VOd4bg3gdpljHEb8OCZthwBYeyhZEa/TL/pA==</vt:lpwstr>
  </property>
</Properties>
</file>